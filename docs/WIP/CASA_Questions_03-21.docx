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77A4" w:rsidRPr="00DD5B2C" w:rsidRDefault="00AC1603" w:rsidP="005138FC">
      <w:pPr>
        <w:pStyle w:val="Heading1"/>
        <w:pBdr>
          <w:bottom w:val="single" w:sz="18" w:space="1" w:color="007AC2"/>
        </w:pBdr>
      </w:pPr>
      <w:r>
        <w:t xml:space="preserve">Project CASA: </w:t>
      </w:r>
      <w:r w:rsidR="00AA6AB0">
        <w:t>Meeting Questions</w:t>
      </w:r>
    </w:p>
    <w:p w:rsidR="00A177A4" w:rsidRPr="00DD5B2C" w:rsidRDefault="00A177A4" w:rsidP="00834431">
      <w:pPr>
        <w:pStyle w:val="Odstavecseseznamem"/>
      </w:pPr>
    </w:p>
    <w:p w:rsidR="00CD1D72" w:rsidRDefault="00CD1D72" w:rsidP="00834431">
      <w:pPr>
        <w:pStyle w:val="Heading2"/>
      </w:pPr>
      <w:r>
        <w:t>Overall coding</w:t>
      </w:r>
    </w:p>
    <w:p w:rsidR="00CD1D72" w:rsidRPr="00CD1D72" w:rsidRDefault="00CD1D72" w:rsidP="00CD1D72">
      <w:pPr>
        <w:pStyle w:val="ListParagraph"/>
        <w:numPr>
          <w:ilvl w:val="0"/>
          <w:numId w:val="7"/>
        </w:numPr>
      </w:pPr>
      <w:r>
        <w:t>What is your evaluation of work done so far? Do you have any recommendations?</w:t>
      </w:r>
      <w:bookmarkStart w:id="0" w:name="_GoBack"/>
      <w:bookmarkEnd w:id="0"/>
    </w:p>
    <w:p w:rsidR="00CD1D72" w:rsidRDefault="00CD1D72" w:rsidP="00834431">
      <w:pPr>
        <w:pStyle w:val="Heading2"/>
      </w:pPr>
      <w:r>
        <w:t>SAT and MiniSAT</w:t>
      </w:r>
    </w:p>
    <w:p w:rsidR="00CD1D72" w:rsidRPr="00CD1D72" w:rsidRDefault="00CD1D72" w:rsidP="00CD1D72">
      <w:pPr>
        <w:pStyle w:val="ListParagraph"/>
        <w:numPr>
          <w:ilvl w:val="0"/>
          <w:numId w:val="6"/>
        </w:numPr>
      </w:pPr>
      <w:r>
        <w:t>We have found SAT code in Java online, but it seems larger than we need, and miniSAT seems to be only in C++, what do you recommend?</w:t>
      </w:r>
    </w:p>
    <w:p w:rsidR="00F83FD9" w:rsidRDefault="00AA6AB0" w:rsidP="00834431">
      <w:pPr>
        <w:pStyle w:val="Heading2"/>
      </w:pPr>
      <w:r>
        <w:t>C++ code run in Java</w:t>
      </w:r>
    </w:p>
    <w:p w:rsidR="00AA6AB0" w:rsidRPr="00AA6AB0" w:rsidRDefault="00AA6AB0" w:rsidP="00AA6AB0">
      <w:pPr>
        <w:pStyle w:val="ListParagraph"/>
        <w:numPr>
          <w:ilvl w:val="0"/>
          <w:numId w:val="5"/>
        </w:numPr>
        <w:rPr>
          <w:i/>
        </w:rPr>
      </w:pPr>
      <w:r w:rsidRPr="00AA6AB0">
        <w:rPr>
          <w:i/>
        </w:rPr>
        <w:t>Is this approach worth pursuing? Do you think it could prove helpful when putting the java version of the CASA program together?</w:t>
      </w:r>
    </w:p>
    <w:p w:rsidR="00AA6AB0" w:rsidRPr="00AA6AB0" w:rsidRDefault="00AA6AB0" w:rsidP="00AA6AB0">
      <w:pPr>
        <w:pStyle w:val="ListParagraph"/>
        <w:numPr>
          <w:ilvl w:val="0"/>
          <w:numId w:val="5"/>
        </w:numPr>
        <w:rPr>
          <w:i/>
        </w:rPr>
      </w:pPr>
      <w:r w:rsidRPr="00AA6AB0">
        <w:rPr>
          <w:i/>
        </w:rPr>
        <w:t>Is it possible to merely run parts of the CASA code in C or will you require the entire code rewritten and usable with java alone.</w:t>
      </w:r>
    </w:p>
    <w:p w:rsidR="00AA6AB0" w:rsidRPr="00AA6AB0" w:rsidRDefault="00AA6AB0" w:rsidP="00AA6AB0">
      <w:pPr>
        <w:pStyle w:val="ListParagraph"/>
        <w:numPr>
          <w:ilvl w:val="0"/>
          <w:numId w:val="5"/>
        </w:numPr>
        <w:rPr>
          <w:i/>
        </w:rPr>
      </w:pPr>
      <w:r w:rsidRPr="00AA6AB0">
        <w:rPr>
          <w:i/>
        </w:rPr>
        <w:t>If we should use such an approach to supplement some parts of the CASA program, witch? Is there for example a particular module witch you don’t need rewritten at all, but could use in the java implementation?</w:t>
      </w:r>
    </w:p>
    <w:p w:rsidR="005F3B47" w:rsidRPr="005F3B47" w:rsidRDefault="005F3B47" w:rsidP="00AA6AB0"/>
    <w:sectPr w:rsidR="005F3B47" w:rsidRPr="005F3B47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0D8" w:rsidRDefault="003110D8" w:rsidP="00834431">
      <w:r>
        <w:separator/>
      </w:r>
    </w:p>
  </w:endnote>
  <w:endnote w:type="continuationSeparator" w:id="0">
    <w:p w:rsidR="003110D8" w:rsidRDefault="003110D8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69C" w:rsidRPr="00DD5B2C" w:rsidRDefault="00DA569C" w:rsidP="00AC1603">
    <w:pPr>
      <w:pStyle w:val="Footer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CD1D72">
      <w:rPr>
        <w:noProof/>
      </w:rPr>
      <w:t>1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CD1D72">
      <w:rPr>
        <w:noProof/>
      </w:rPr>
      <w:t>1</w:t>
    </w:r>
    <w:r w:rsidRPr="00DD5B2C">
      <w:rPr>
        <w:sz w:val="24"/>
        <w:szCs w:val="24"/>
      </w:rPr>
      <w:fldChar w:fldCharType="end"/>
    </w:r>
  </w:p>
  <w:p w:rsidR="00A177A4" w:rsidRPr="00DD5B2C" w:rsidRDefault="00A177A4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0D8" w:rsidRDefault="003110D8" w:rsidP="00834431">
      <w:r>
        <w:separator/>
      </w:r>
    </w:p>
  </w:footnote>
  <w:footnote w:type="continuationSeparator" w:id="0">
    <w:p w:rsidR="003110D8" w:rsidRDefault="003110D8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453" w:rsidRPr="00CF5453" w:rsidRDefault="00DA569C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 xml:space="preserve">Project CASA: Meeting </w:t>
    </w:r>
    <w:r w:rsidR="00AA6AB0">
      <w:rPr>
        <w:rFonts w:ascii="Arial" w:hAnsi="Arial" w:cs="Arial"/>
        <w:b/>
        <w:sz w:val="20"/>
        <w:szCs w:val="20"/>
        <w:lang w:val="cs-CZ"/>
      </w:rPr>
      <w:t>Questions for 21.3.2017</w:t>
    </w:r>
    <w:r w:rsidR="00CF5453">
      <w:rPr>
        <w:rFonts w:ascii="Arial" w:hAnsi="Arial" w:cs="Arial"/>
        <w:sz w:val="20"/>
        <w:szCs w:val="20"/>
        <w:lang w:val="cs-CZ"/>
      </w:rPr>
      <w:tab/>
    </w:r>
    <w:r w:rsidR="00CF5453" w:rsidRPr="00CF5453">
      <w:rPr>
        <w:rFonts w:ascii="Arial" w:hAnsi="Arial" w:cs="Arial"/>
        <w:b/>
        <w:sz w:val="20"/>
        <w:szCs w:val="20"/>
        <w:lang w:val="cs-CZ"/>
      </w:rPr>
      <w:t>B6B36RSP FEE CTU, Summer Semester 2017</w:t>
    </w:r>
  </w:p>
  <w:p w:rsidR="00CF5453" w:rsidRPr="001668BD" w:rsidRDefault="00DA569C" w:rsidP="001668BD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18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Authors</w:t>
    </w:r>
    <w:r w:rsidR="00CF5453" w:rsidRPr="00CF5453">
      <w:rPr>
        <w:rFonts w:ascii="Arial" w:hAnsi="Arial" w:cs="Arial"/>
        <w:b/>
        <w:sz w:val="20"/>
        <w:szCs w:val="20"/>
        <w:lang w:val="cs-CZ"/>
      </w:rPr>
      <w:t>:</w:t>
    </w:r>
    <w:r w:rsidR="00CF5453">
      <w:rPr>
        <w:rFonts w:ascii="Arial" w:hAnsi="Arial" w:cs="Arial"/>
        <w:sz w:val="20"/>
        <w:szCs w:val="20"/>
        <w:lang w:val="cs-CZ"/>
      </w:rPr>
      <w:tab/>
      <w:t xml:space="preserve"> </w:t>
    </w:r>
    <w:r w:rsidR="00CF5453">
      <w:rPr>
        <w:rFonts w:ascii="Arial" w:hAnsi="Arial" w:cs="Arial"/>
        <w:sz w:val="20"/>
        <w:szCs w:val="20"/>
        <w:lang w:val="cs-CZ"/>
      </w:rPr>
      <w:tab/>
    </w:r>
    <w:r w:rsidR="001668BD" w:rsidRPr="001668BD">
      <w:rPr>
        <w:rFonts w:ascii="Arial" w:hAnsi="Arial" w:cs="Arial"/>
        <w:sz w:val="16"/>
        <w:szCs w:val="20"/>
        <w:lang w:val="cs-CZ"/>
      </w:rPr>
      <w:t>Yevgeniya Chekh, Jan Kohout, David Löffler, Kryštof Sýkora, Marek Szeles, Ho Minh Thanh, Miroslav Rudišin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11C0614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DE8C42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</w:abstractNum>
  <w:abstractNum w:abstractNumId="2" w15:restartNumberingAfterBreak="0">
    <w:nsid w:val="48E54CB8"/>
    <w:multiLevelType w:val="hybridMultilevel"/>
    <w:tmpl w:val="080ADB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441FD"/>
    <w:multiLevelType w:val="hybridMultilevel"/>
    <w:tmpl w:val="9EBC3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F6AE8"/>
    <w:multiLevelType w:val="hybridMultilevel"/>
    <w:tmpl w:val="3E48B2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447B8"/>
    <w:multiLevelType w:val="hybridMultilevel"/>
    <w:tmpl w:val="51024E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02014"/>
    <w:multiLevelType w:val="hybridMultilevel"/>
    <w:tmpl w:val="76008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E6"/>
    <w:rsid w:val="000224DB"/>
    <w:rsid w:val="001055DD"/>
    <w:rsid w:val="00133611"/>
    <w:rsid w:val="0015635F"/>
    <w:rsid w:val="001668BD"/>
    <w:rsid w:val="002B112E"/>
    <w:rsid w:val="003110D8"/>
    <w:rsid w:val="00324686"/>
    <w:rsid w:val="003530AD"/>
    <w:rsid w:val="003B38B3"/>
    <w:rsid w:val="00490974"/>
    <w:rsid w:val="005006AB"/>
    <w:rsid w:val="00505B21"/>
    <w:rsid w:val="005138FC"/>
    <w:rsid w:val="00513D20"/>
    <w:rsid w:val="00570E63"/>
    <w:rsid w:val="005F3B47"/>
    <w:rsid w:val="00601F3D"/>
    <w:rsid w:val="006D0901"/>
    <w:rsid w:val="00703795"/>
    <w:rsid w:val="007152E3"/>
    <w:rsid w:val="00717714"/>
    <w:rsid w:val="007A71B7"/>
    <w:rsid w:val="007A7C20"/>
    <w:rsid w:val="007D40B0"/>
    <w:rsid w:val="00800EB1"/>
    <w:rsid w:val="00834431"/>
    <w:rsid w:val="00873B3E"/>
    <w:rsid w:val="00970332"/>
    <w:rsid w:val="009E72E6"/>
    <w:rsid w:val="00A177A4"/>
    <w:rsid w:val="00A622D3"/>
    <w:rsid w:val="00A64AFB"/>
    <w:rsid w:val="00AA6AB0"/>
    <w:rsid w:val="00AC1603"/>
    <w:rsid w:val="00B37556"/>
    <w:rsid w:val="00B62C8E"/>
    <w:rsid w:val="00B843D0"/>
    <w:rsid w:val="00B92C65"/>
    <w:rsid w:val="00B92EE0"/>
    <w:rsid w:val="00BC5CDC"/>
    <w:rsid w:val="00BE13B0"/>
    <w:rsid w:val="00BE19FE"/>
    <w:rsid w:val="00CC7255"/>
    <w:rsid w:val="00CD1D72"/>
    <w:rsid w:val="00CF5453"/>
    <w:rsid w:val="00D15E4F"/>
    <w:rsid w:val="00DA569C"/>
    <w:rsid w:val="00DA695B"/>
    <w:rsid w:val="00DD5B2C"/>
    <w:rsid w:val="00E11D24"/>
    <w:rsid w:val="00E2449D"/>
    <w:rsid w:val="00E83FD2"/>
    <w:rsid w:val="00E86625"/>
    <w:rsid w:val="00F83FD9"/>
    <w:rsid w:val="00F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F3C9B050-6E2C-4409-ABFD-A12AFF1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numPr>
        <w:numId w:val="1"/>
      </w:numPr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qFormat/>
    <w:pPr>
      <w:numPr>
        <w:ilvl w:val="2"/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">
    <w:name w:val="Standardní písmo odstavce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">
    <w:name w:val="Odstavec se seznamem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13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69633E-3AB8-4D9B-93B7-77262D0C7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11</TotalTime>
  <Pages>1</Pages>
  <Words>111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Zápis z jednání</vt:lpstr>
      <vt:lpstr>Zápis z jednání</vt:lpstr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creator>Project CASA</dc:creator>
  <cp:keywords>RSP;CASA;C;reverse engineering</cp:keywords>
  <cp:lastModifiedBy>Marek</cp:lastModifiedBy>
  <cp:revision>3</cp:revision>
  <cp:lastPrinted>2017-03-05T23:06:00Z</cp:lastPrinted>
  <dcterms:created xsi:type="dcterms:W3CDTF">2017-03-21T07:22:00Z</dcterms:created>
  <dcterms:modified xsi:type="dcterms:W3CDTF">2017-03-21T07:34:00Z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