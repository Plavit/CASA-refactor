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Default="000E2C09" w:rsidP="000E2C09">
      <w:pPr>
        <w:pStyle w:val="Heading1"/>
        <w:pBdr>
          <w:bottom w:val="single" w:sz="18" w:space="1" w:color="007AC2"/>
        </w:pBdr>
      </w:pPr>
      <w:r>
        <w:t>Project CASA</w:t>
      </w:r>
      <w:r w:rsidR="007D79BC">
        <w:t xml:space="preserve"> – </w:t>
      </w:r>
      <w:r w:rsidR="007D79BC">
        <w:rPr>
          <w:sz w:val="52"/>
        </w:rPr>
        <w:t>Change request</w:t>
      </w:r>
      <w:proofErr w:type="gramStart"/>
      <w:r w:rsidR="007D79BC">
        <w:rPr>
          <w:sz w:val="52"/>
        </w:rPr>
        <w:t>:</w:t>
      </w:r>
      <w:proofErr w:type="gramEnd"/>
      <w:r w:rsidR="007D79BC">
        <w:rPr>
          <w:sz w:val="52"/>
        </w:rPr>
        <w:br/>
        <w:t>Parsing with IO/</w:t>
      </w:r>
      <w:proofErr w:type="spellStart"/>
      <w:r w:rsidR="007D79BC">
        <w:rPr>
          <w:sz w:val="52"/>
        </w:rPr>
        <w:t>posix</w:t>
      </w:r>
      <w:proofErr w:type="spellEnd"/>
      <w:r w:rsidR="007D79BC">
        <w:rPr>
          <w:sz w:val="52"/>
        </w:rPr>
        <w:t xml:space="preserve"> modules</w:t>
      </w:r>
    </w:p>
    <w:p w:rsidR="000E2C09" w:rsidRPr="000E2C09" w:rsidRDefault="000E2C09" w:rsidP="000E2C09"/>
    <w:p w:rsidR="00A177A4" w:rsidRPr="00DD5B2C" w:rsidRDefault="00A177A4" w:rsidP="00834431">
      <w:pPr>
        <w:pStyle w:val="Odstavecseseznamem"/>
      </w:pPr>
    </w:p>
    <w:p w:rsidR="007D79BC" w:rsidRDefault="007D79BC" w:rsidP="007D79BC">
      <w:r w:rsidRPr="00FA1F90">
        <w:t xml:space="preserve">Modules </w:t>
      </w:r>
      <w:proofErr w:type="spellStart"/>
      <w:r w:rsidRPr="00FA1F90">
        <w:t>posix</w:t>
      </w:r>
      <w:proofErr w:type="spellEnd"/>
      <w:r w:rsidRPr="00FA1F90">
        <w:t xml:space="preserve"> and </w:t>
      </w:r>
      <w:r>
        <w:t xml:space="preserve">IO are used for parsing the input file. Right now the original CASA program has several possible combinations of input. </w:t>
      </w:r>
    </w:p>
    <w:p w:rsidR="007D79BC" w:rsidRDefault="007D79BC" w:rsidP="007D79BC">
      <w:pPr>
        <w:pBdr>
          <w:bottom w:val="single" w:sz="4" w:space="1" w:color="auto"/>
        </w:pBdr>
      </w:pPr>
      <w:bookmarkStart w:id="0" w:name="_GoBack"/>
      <w:bookmarkEnd w:id="0"/>
    </w:p>
    <w:p w:rsidR="007D79BC" w:rsidRDefault="007D79BC" w:rsidP="007D79BC"/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o, --output         [FILE]   write to the given file, regardless of seed\n"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c, --constrain      [FILE]   incorporate the given constraint file\n"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"\n"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s, --seed           [SEED]   set the seed value for the random number generator\n"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"\n"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spellStart"/>
      <w:proofErr w:type="gramEnd"/>
      <w:r w:rsidRPr="00B546C0">
        <w:rPr>
          <w:rFonts w:ascii="Courier New" w:hAnsi="Courier New" w:cs="Courier New"/>
          <w:sz w:val="16"/>
          <w:szCs w:val="16"/>
        </w:rPr>
        <w:t>i</w:t>
      </w:r>
      <w:proofErr w:type="spellEnd"/>
      <w:r w:rsidRPr="00B546C0">
        <w:rPr>
          <w:rFonts w:ascii="Courier New" w:hAnsi="Courier New" w:cs="Courier New"/>
          <w:sz w:val="16"/>
          <w:szCs w:val="16"/>
        </w:rPr>
        <w:t>, --iterations     [COUNT]  set the initial number of iterations allowed at each array size\n"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r, --retries        [COUNT]  set the number of retries allowed at the same array size\n"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 xml:space="preserve">p, --partition      [RATIO]  set the weight of the upper bound in the binary search </w:t>
      </w:r>
      <w:proofErr w:type="spellStart"/>
      <w:r w:rsidRPr="00B546C0">
        <w:rPr>
          <w:rFonts w:ascii="Courier New" w:hAnsi="Courier New" w:cs="Courier New"/>
          <w:sz w:val="16"/>
          <w:szCs w:val="16"/>
        </w:rPr>
        <w:t>parition</w:t>
      </w:r>
      <w:proofErr w:type="spellEnd"/>
      <w:r w:rsidRPr="00B546C0">
        <w:rPr>
          <w:rFonts w:ascii="Courier New" w:hAnsi="Courier New" w:cs="Courier New"/>
          <w:sz w:val="16"/>
          <w:szCs w:val="16"/>
        </w:rPr>
        <w:t>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"\n"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t, --temperature    [TEMP]   set the initial temperature\n"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d, --multiplier     [RATIO]  set the temperature multiplier applied each iteration\n"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"\n"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l, --lower-bound    [SIZE]   let the covering array be no smaller than the given size\n"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u, --upper-bound    [SIZE]   let the covering array be no larger than the given size\n"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n, --known-size     [SIZE]   lock the covering array at the given size\n"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"\n"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v, --version                 show the current version and exit\n"</w:t>
      </w:r>
    </w:p>
    <w:p w:rsidR="007D79BC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h, --help                    show this help and exit\n";</w:t>
      </w:r>
    </w:p>
    <w:p w:rsidR="007D79BC" w:rsidRDefault="007D79BC" w:rsidP="007D79BC">
      <w:pPr>
        <w:rPr>
          <w:rFonts w:ascii="Courier New" w:hAnsi="Courier New" w:cs="Courier New"/>
          <w:sz w:val="16"/>
          <w:szCs w:val="16"/>
        </w:rPr>
      </w:pPr>
    </w:p>
    <w:p w:rsidR="007D79BC" w:rsidRDefault="007D79BC" w:rsidP="007D79BC">
      <w:pPr>
        <w:pBdr>
          <w:bottom w:val="single" w:sz="4" w:space="1" w:color="auto"/>
        </w:pBdr>
        <w:rPr>
          <w:rFonts w:ascii="Courier New" w:hAnsi="Courier New" w:cs="Courier New"/>
          <w:sz w:val="16"/>
          <w:szCs w:val="16"/>
        </w:rPr>
      </w:pPr>
    </w:p>
    <w:p w:rsidR="007D79BC" w:rsidRDefault="007D79BC" w:rsidP="007D79BC">
      <w:pPr>
        <w:rPr>
          <w:rFonts w:ascii="Courier New" w:hAnsi="Courier New" w:cs="Courier New"/>
          <w:sz w:val="16"/>
          <w:szCs w:val="16"/>
        </w:rPr>
      </w:pPr>
    </w:p>
    <w:p w:rsidR="007D79BC" w:rsidRDefault="007D79BC" w:rsidP="007D79BC">
      <w:pPr>
        <w:jc w:val="both"/>
      </w:pPr>
      <w:r>
        <w:t xml:space="preserve">So far we do not require most of the combinations of input. Considering this fact and our limited time we have decided to not implement these </w:t>
      </w:r>
      <w:proofErr w:type="spellStart"/>
      <w:r>
        <w:t>posix</w:t>
      </w:r>
      <w:proofErr w:type="spellEnd"/>
      <w:r>
        <w:t xml:space="preserve"> and IO because we only need these following rows:</w:t>
      </w:r>
    </w:p>
    <w:p w:rsidR="007D79BC" w:rsidRDefault="007D79BC" w:rsidP="007D79BC">
      <w:pPr>
        <w:pBdr>
          <w:bottom w:val="single" w:sz="4" w:space="1" w:color="auto"/>
        </w:pBdr>
        <w:jc w:val="both"/>
      </w:pPr>
    </w:p>
    <w:p w:rsidR="007D79BC" w:rsidRDefault="007D79BC" w:rsidP="007D79BC">
      <w:pPr>
        <w:jc w:val="both"/>
      </w:pP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o, --output         [FILE]   write to the given file, regardless of seed\n"</w:t>
      </w:r>
    </w:p>
    <w:p w:rsidR="007D79BC" w:rsidRPr="00B546C0" w:rsidRDefault="007D79BC" w:rsidP="007D79BC">
      <w:pPr>
        <w:rPr>
          <w:rFonts w:ascii="Courier New" w:hAnsi="Courier New" w:cs="Courier New"/>
          <w:sz w:val="16"/>
          <w:szCs w:val="16"/>
        </w:rPr>
      </w:pPr>
      <w:r w:rsidRPr="00B546C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</w:rPr>
        <w:t>c, --constrain      [FILE]   incorporate the given constraint file\n"</w:t>
      </w:r>
    </w:p>
    <w:p w:rsidR="007D79BC" w:rsidRDefault="007D79BC" w:rsidP="007D79BC">
      <w:pPr>
        <w:jc w:val="both"/>
        <w:rPr>
          <w:rFonts w:ascii="Courier New" w:hAnsi="Courier New" w:cs="Courier New"/>
          <w:sz w:val="16"/>
          <w:szCs w:val="16"/>
        </w:rPr>
      </w:pPr>
    </w:p>
    <w:p w:rsidR="007D79BC" w:rsidRDefault="007D79BC" w:rsidP="007D79BC">
      <w:pPr>
        <w:pBdr>
          <w:bottom w:val="single" w:sz="4" w:space="1" w:color="auto"/>
        </w:pBdr>
        <w:spacing w:after="240"/>
      </w:pPr>
    </w:p>
    <w:p w:rsidR="007D79BC" w:rsidRDefault="007D79BC" w:rsidP="007D79BC">
      <w:pPr>
        <w:spacing w:after="240"/>
      </w:pPr>
    </w:p>
    <w:p w:rsidR="005F3B47" w:rsidRPr="005F3B47" w:rsidRDefault="007D79BC" w:rsidP="007D79BC">
      <w:pPr>
        <w:spacing w:after="240"/>
      </w:pPr>
      <w:r>
        <w:t>This is the reason why we will implement our own input par</w:t>
      </w:r>
    </w:p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89" w:rsidRDefault="00523389" w:rsidP="00834431">
      <w:r>
        <w:separator/>
      </w:r>
    </w:p>
  </w:endnote>
  <w:endnote w:type="continuationSeparator" w:id="0">
    <w:p w:rsidR="00523389" w:rsidRDefault="00523389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9D0B59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9D0B59">
      <w:rPr>
        <w:noProof/>
      </w:rPr>
      <w:t>1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89" w:rsidRDefault="00523389" w:rsidP="00834431">
      <w:r>
        <w:separator/>
      </w:r>
    </w:p>
  </w:footnote>
  <w:footnote w:type="continuationSeparator" w:id="0">
    <w:p w:rsidR="00523389" w:rsidRDefault="00523389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 w:rsidR="000E2C09">
      <w:rPr>
        <w:rFonts w:ascii="Arial" w:hAnsi="Arial" w:cs="Arial"/>
        <w:b/>
        <w:sz w:val="20"/>
        <w:szCs w:val="20"/>
        <w:lang w:val="cs-CZ"/>
      </w:rPr>
      <w:t>Running</w:t>
    </w:r>
    <w:proofErr w:type="spellEnd"/>
    <w:r w:rsidR="000E2C09">
      <w:rPr>
        <w:rFonts w:ascii="Arial" w:hAnsi="Arial" w:cs="Arial"/>
        <w:b/>
        <w:sz w:val="20"/>
        <w:szCs w:val="20"/>
        <w:lang w:val="cs-CZ"/>
      </w:rPr>
      <w:t xml:space="preserve"> C </w:t>
    </w:r>
    <w:proofErr w:type="spellStart"/>
    <w:r w:rsidR="000E2C09">
      <w:rPr>
        <w:rFonts w:ascii="Arial" w:hAnsi="Arial" w:cs="Arial"/>
        <w:b/>
        <w:sz w:val="20"/>
        <w:szCs w:val="20"/>
        <w:lang w:val="cs-CZ"/>
      </w:rPr>
      <w:t>code</w:t>
    </w:r>
    <w:proofErr w:type="spellEnd"/>
    <w:r w:rsidR="000E2C09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="000E2C09">
      <w:rPr>
        <w:rFonts w:ascii="Arial" w:hAnsi="Arial" w:cs="Arial"/>
        <w:b/>
        <w:sz w:val="20"/>
        <w:szCs w:val="20"/>
        <w:lang w:val="cs-CZ"/>
      </w:rPr>
      <w:t>from</w:t>
    </w:r>
    <w:proofErr w:type="spellEnd"/>
    <w:r w:rsidR="000E2C09">
      <w:rPr>
        <w:rFonts w:ascii="Arial" w:hAnsi="Arial" w:cs="Arial"/>
        <w:b/>
        <w:sz w:val="20"/>
        <w:szCs w:val="20"/>
        <w:lang w:val="cs-CZ"/>
      </w:rPr>
      <w:t xml:space="preserve"> JAVA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="00CF5453"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="00CF5453"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CF5453" w:rsidRPr="001668BD" w:rsidRDefault="00DA569C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proofErr w:type="spellStart"/>
    <w:r w:rsidR="001668BD"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="001668BD"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="001668BD"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="001668BD"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="001668BD"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="001668BD"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="001668BD"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12296476"/>
    <w:multiLevelType w:val="hybridMultilevel"/>
    <w:tmpl w:val="91F039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54CB8"/>
    <w:multiLevelType w:val="hybridMultilevel"/>
    <w:tmpl w:val="080AD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F6AE8"/>
    <w:multiLevelType w:val="hybridMultilevel"/>
    <w:tmpl w:val="3E48B2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447B8"/>
    <w:multiLevelType w:val="hybridMultilevel"/>
    <w:tmpl w:val="51024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0224DB"/>
    <w:rsid w:val="000E2C09"/>
    <w:rsid w:val="001055DD"/>
    <w:rsid w:val="00133611"/>
    <w:rsid w:val="0015635F"/>
    <w:rsid w:val="001668BD"/>
    <w:rsid w:val="002B112E"/>
    <w:rsid w:val="003110D8"/>
    <w:rsid w:val="00324686"/>
    <w:rsid w:val="003530AD"/>
    <w:rsid w:val="003B38B3"/>
    <w:rsid w:val="00490974"/>
    <w:rsid w:val="005006AB"/>
    <w:rsid w:val="00505B21"/>
    <w:rsid w:val="005138FC"/>
    <w:rsid w:val="00513D20"/>
    <w:rsid w:val="00523389"/>
    <w:rsid w:val="00570E63"/>
    <w:rsid w:val="005F3B47"/>
    <w:rsid w:val="00601F3D"/>
    <w:rsid w:val="006D0901"/>
    <w:rsid w:val="00703795"/>
    <w:rsid w:val="007152E3"/>
    <w:rsid w:val="00717714"/>
    <w:rsid w:val="007A71B7"/>
    <w:rsid w:val="007A7C20"/>
    <w:rsid w:val="007D40B0"/>
    <w:rsid w:val="007D79BC"/>
    <w:rsid w:val="00800EB1"/>
    <w:rsid w:val="00834431"/>
    <w:rsid w:val="00873B3E"/>
    <w:rsid w:val="00970332"/>
    <w:rsid w:val="009D0B59"/>
    <w:rsid w:val="009E5468"/>
    <w:rsid w:val="009E72E6"/>
    <w:rsid w:val="00A177A4"/>
    <w:rsid w:val="00A622D3"/>
    <w:rsid w:val="00A64AFB"/>
    <w:rsid w:val="00AA6AB0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C7255"/>
    <w:rsid w:val="00CD1D72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3C9B050-6E2C-4409-ABFD-A12AFF1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styleId="NoSpacing">
    <w:name w:val="No Spacing"/>
    <w:uiPriority w:val="1"/>
    <w:qFormat/>
    <w:rsid w:val="000E2C09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E2C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647B4-96AF-4591-8325-807A583D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16</TotalTime>
  <Pages>1</Pages>
  <Words>256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6</cp:revision>
  <cp:lastPrinted>2017-05-04T13:45:00Z</cp:lastPrinted>
  <dcterms:created xsi:type="dcterms:W3CDTF">2017-03-21T07:22:00Z</dcterms:created>
  <dcterms:modified xsi:type="dcterms:W3CDTF">2017-05-04T13:46:00Z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