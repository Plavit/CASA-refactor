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77A4" w:rsidRPr="00DD5B2C" w:rsidRDefault="00AC1603" w:rsidP="005138FC">
      <w:pPr>
        <w:pStyle w:val="Nadpis1"/>
        <w:pBdr>
          <w:bottom w:val="single" w:sz="18" w:space="1" w:color="007AC2"/>
        </w:pBdr>
      </w:pPr>
      <w:r>
        <w:t xml:space="preserve">Project CASA: </w:t>
      </w:r>
      <w:r w:rsidR="00A177A4" w:rsidRPr="00DD5B2C">
        <w:t>Meeting Minutes</w:t>
      </w:r>
    </w:p>
    <w:p w:rsidR="00A177A4" w:rsidRPr="00DD5B2C" w:rsidRDefault="00A177A4" w:rsidP="00834431">
      <w:pPr>
        <w:pStyle w:val="Odstavecseseznamem1"/>
      </w:pPr>
    </w:p>
    <w:p w:rsidR="00A177A4" w:rsidRPr="00DD5B2C" w:rsidRDefault="00A177A4" w:rsidP="00834431">
      <w:pPr>
        <w:spacing w:line="360" w:lineRule="auto"/>
      </w:pPr>
      <w:r w:rsidRPr="00DD5B2C">
        <w:rPr>
          <w:b/>
        </w:rPr>
        <w:t>Date:</w:t>
      </w:r>
      <w:r w:rsidR="00DA569C" w:rsidRPr="00DD5B2C">
        <w:rPr>
          <w:b/>
        </w:rPr>
        <w:tab/>
      </w:r>
      <w:r w:rsidR="00DA569C" w:rsidRPr="00DD5B2C">
        <w:rPr>
          <w:b/>
        </w:rPr>
        <w:tab/>
      </w:r>
      <w:r w:rsidR="002A5D0A">
        <w:t>18</w:t>
      </w:r>
      <w:r w:rsidR="0013167B">
        <w:t>.</w:t>
      </w:r>
      <w:r w:rsidR="00523249">
        <w:t>5</w:t>
      </w:r>
      <w:r w:rsidR="001668BD">
        <w:rPr>
          <w:lang w:val="cs-CZ"/>
        </w:rPr>
        <w:t>.</w:t>
      </w:r>
      <w:r w:rsidR="009E72E6" w:rsidRPr="00DD5B2C">
        <w:t>2017</w:t>
      </w:r>
    </w:p>
    <w:p w:rsidR="00A177A4" w:rsidRPr="00AA1E1E" w:rsidRDefault="00A177A4" w:rsidP="00834431">
      <w:pPr>
        <w:spacing w:line="360" w:lineRule="auto"/>
        <w:rPr>
          <w:lang w:val="de-DE"/>
        </w:rPr>
      </w:pPr>
      <w:r w:rsidRPr="00AA1E1E">
        <w:rPr>
          <w:b/>
          <w:lang w:val="de-DE"/>
        </w:rPr>
        <w:t>Location:</w:t>
      </w:r>
      <w:r w:rsidR="009E72E6" w:rsidRPr="00AA1E1E">
        <w:rPr>
          <w:lang w:val="de-DE"/>
        </w:rPr>
        <w:tab/>
      </w:r>
      <w:r w:rsidR="0079482E" w:rsidRPr="00AA1E1E">
        <w:rPr>
          <w:lang w:val="de-DE"/>
        </w:rPr>
        <w:t>KN:E-126</w:t>
      </w:r>
    </w:p>
    <w:p w:rsidR="007C0C97" w:rsidRPr="0079482E" w:rsidRDefault="007C0C97" w:rsidP="0079482E">
      <w:pPr>
        <w:spacing w:line="360" w:lineRule="auto"/>
        <w:ind w:left="1440" w:hanging="1440"/>
        <w:rPr>
          <w:b/>
          <w:lang w:val="de-DE"/>
        </w:rPr>
      </w:pPr>
      <w:proofErr w:type="spellStart"/>
      <w:r w:rsidRPr="00152130">
        <w:rPr>
          <w:b/>
          <w:lang w:val="de-DE"/>
        </w:rPr>
        <w:t>Present</w:t>
      </w:r>
      <w:proofErr w:type="spellEnd"/>
      <w:r w:rsidRPr="00152130">
        <w:rPr>
          <w:b/>
          <w:lang w:val="de-DE"/>
        </w:rPr>
        <w:t xml:space="preserve">: </w:t>
      </w:r>
      <w:r w:rsidRPr="00152130">
        <w:rPr>
          <w:b/>
          <w:lang w:val="de-DE"/>
        </w:rPr>
        <w:tab/>
      </w:r>
      <w:r w:rsidR="0083035C" w:rsidRPr="00152130">
        <w:rPr>
          <w:lang w:val="de-DE"/>
        </w:rPr>
        <w:t xml:space="preserve">Marek </w:t>
      </w:r>
      <w:proofErr w:type="spellStart"/>
      <w:r w:rsidR="0083035C" w:rsidRPr="00152130">
        <w:rPr>
          <w:lang w:val="de-DE"/>
        </w:rPr>
        <w:t>Szeles</w:t>
      </w:r>
      <w:proofErr w:type="spellEnd"/>
      <w:r w:rsidR="0083035C" w:rsidRPr="00152130">
        <w:rPr>
          <w:lang w:val="de-DE"/>
        </w:rPr>
        <w:t xml:space="preserve">, David Löffler, </w:t>
      </w:r>
      <w:proofErr w:type="spellStart"/>
      <w:r w:rsidR="0083035C" w:rsidRPr="00152130">
        <w:rPr>
          <w:lang w:val="de-DE"/>
        </w:rPr>
        <w:t>Kryštof</w:t>
      </w:r>
      <w:proofErr w:type="spellEnd"/>
      <w:r w:rsidR="0083035C" w:rsidRPr="00152130">
        <w:rPr>
          <w:lang w:val="de-DE"/>
        </w:rPr>
        <w:t xml:space="preserve"> </w:t>
      </w:r>
      <w:proofErr w:type="spellStart"/>
      <w:r w:rsidR="0083035C" w:rsidRPr="00152130">
        <w:rPr>
          <w:lang w:val="de-DE"/>
        </w:rPr>
        <w:t>Sýkora</w:t>
      </w:r>
      <w:proofErr w:type="spellEnd"/>
      <w:r w:rsidR="0083035C" w:rsidRPr="00152130">
        <w:rPr>
          <w:lang w:val="de-DE"/>
        </w:rPr>
        <w:t>, Ho Minh Thanh</w:t>
      </w:r>
      <w:r w:rsidR="00152130" w:rsidRPr="00152130">
        <w:rPr>
          <w:lang w:val="de-DE"/>
        </w:rPr>
        <w:t xml:space="preserve">, Miroslav </w:t>
      </w:r>
      <w:proofErr w:type="spellStart"/>
      <w:r w:rsidR="00152130" w:rsidRPr="00152130">
        <w:rPr>
          <w:lang w:val="de-DE"/>
        </w:rPr>
        <w:t>Rudišin</w:t>
      </w:r>
      <w:proofErr w:type="spellEnd"/>
      <w:r w:rsidR="0079482E">
        <w:rPr>
          <w:lang w:val="de-DE"/>
        </w:rPr>
        <w:t>,</w:t>
      </w:r>
      <w:r w:rsidR="0079482E" w:rsidRPr="0079482E">
        <w:rPr>
          <w:lang w:val="de-DE"/>
        </w:rPr>
        <w:t xml:space="preserve"> </w:t>
      </w:r>
      <w:proofErr w:type="spellStart"/>
      <w:r w:rsidR="0079482E" w:rsidRPr="0079482E">
        <w:rPr>
          <w:lang w:val="de-DE"/>
        </w:rPr>
        <w:t>Yevgeniya</w:t>
      </w:r>
      <w:proofErr w:type="spellEnd"/>
      <w:r w:rsidR="0079482E" w:rsidRPr="0079482E">
        <w:rPr>
          <w:lang w:val="de-DE"/>
        </w:rPr>
        <w:t xml:space="preserve"> </w:t>
      </w:r>
      <w:proofErr w:type="spellStart"/>
      <w:r w:rsidR="0079482E" w:rsidRPr="0079482E">
        <w:rPr>
          <w:lang w:val="de-DE"/>
        </w:rPr>
        <w:t>Chekh</w:t>
      </w:r>
      <w:proofErr w:type="spellEnd"/>
      <w:r w:rsidR="0079482E" w:rsidRPr="0079482E">
        <w:rPr>
          <w:lang w:val="de-DE"/>
        </w:rPr>
        <w:t>, Jan Kohout</w:t>
      </w:r>
    </w:p>
    <w:p w:rsidR="0079482E" w:rsidRDefault="007C0C97" w:rsidP="007C0C97">
      <w:pPr>
        <w:spacing w:line="360" w:lineRule="auto"/>
        <w:rPr>
          <w:b/>
        </w:rPr>
      </w:pPr>
      <w:r w:rsidRPr="0083035C">
        <w:rPr>
          <w:b/>
        </w:rPr>
        <w:t xml:space="preserve">Absent:  </w:t>
      </w:r>
      <w:r w:rsidRPr="0083035C">
        <w:rPr>
          <w:b/>
        </w:rPr>
        <w:tab/>
      </w:r>
    </w:p>
    <w:p w:rsidR="00A177A4" w:rsidRPr="00523249" w:rsidRDefault="00A177A4" w:rsidP="007C0C97">
      <w:pPr>
        <w:spacing w:line="360" w:lineRule="auto"/>
      </w:pPr>
      <w:r w:rsidRPr="002A5D0A">
        <w:rPr>
          <w:b/>
        </w:rPr>
        <w:t>Recorded by:</w:t>
      </w:r>
      <w:r w:rsidRPr="002A5D0A">
        <w:tab/>
      </w:r>
      <w:r w:rsidR="00790D25" w:rsidRPr="0079482E">
        <w:t xml:space="preserve">David </w:t>
      </w:r>
      <w:proofErr w:type="spellStart"/>
      <w:r w:rsidR="00790D25" w:rsidRPr="0079482E">
        <w:t>Löffler</w:t>
      </w:r>
      <w:proofErr w:type="spellEnd"/>
    </w:p>
    <w:p w:rsidR="00F83FD9" w:rsidRDefault="00F83FD9" w:rsidP="00834431">
      <w:pPr>
        <w:pStyle w:val="Nadpis2"/>
      </w:pPr>
      <w:r w:rsidRPr="00DD5B2C">
        <w:t>Overview</w:t>
      </w:r>
    </w:p>
    <w:p w:rsidR="007C0C97" w:rsidRPr="00A22D6A" w:rsidRDefault="00094917" w:rsidP="00E44D47">
      <w:r>
        <w:t xml:space="preserve">We had a meeting of our team where we discussed requirements for final project documentation and development. </w:t>
      </w:r>
      <w:r w:rsidR="00983260">
        <w:t xml:space="preserve">We have decided that we need to prepare specification of our testing strategy and testing </w:t>
      </w:r>
      <w:proofErr w:type="spellStart"/>
      <w:r w:rsidR="00983260">
        <w:t>scenerios</w:t>
      </w:r>
      <w:proofErr w:type="spellEnd"/>
      <w:r w:rsidR="00983260">
        <w:t>.</w:t>
      </w:r>
      <w:r w:rsidR="008A30FF">
        <w:t xml:space="preserve"> </w:t>
      </w:r>
      <w:r w:rsidR="00983260">
        <w:t xml:space="preserve">Also we discussed with our lecturer </w:t>
      </w:r>
      <w:r w:rsidR="000C3E7B">
        <w:t xml:space="preserve">that we need </w:t>
      </w:r>
    </w:p>
    <w:p w:rsidR="00E86625" w:rsidRDefault="00E86625" w:rsidP="00834431">
      <w:pPr>
        <w:pStyle w:val="Nadpis2"/>
      </w:pPr>
      <w:r w:rsidRPr="00DD5B2C">
        <w:t>Current Team Roles Assignment</w:t>
      </w:r>
      <w:bookmarkStart w:id="0" w:name="_GoBack"/>
      <w:bookmarkEnd w:id="0"/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107"/>
        <w:gridCol w:w="6544"/>
      </w:tblGrid>
      <w:tr w:rsidR="00B92C65" w:rsidRPr="00DD5B2C" w:rsidTr="005138FC">
        <w:trPr>
          <w:trHeight w:val="372"/>
        </w:trPr>
        <w:tc>
          <w:tcPr>
            <w:tcW w:w="3107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Team Role</w:t>
            </w:r>
          </w:p>
        </w:tc>
        <w:tc>
          <w:tcPr>
            <w:tcW w:w="6544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Name</w:t>
            </w:r>
          </w:p>
        </w:tc>
      </w:tr>
      <w:tr w:rsidR="007C0C97" w:rsidRPr="00DD5B2C" w:rsidTr="005138FC">
        <w:trPr>
          <w:trHeight w:val="305"/>
        </w:trPr>
        <w:tc>
          <w:tcPr>
            <w:tcW w:w="3107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7C0C97" w:rsidRDefault="007C0C97" w:rsidP="007C0C97">
            <w:pPr>
              <w:rPr>
                <w:bCs/>
              </w:rPr>
            </w:pPr>
            <w:r>
              <w:t>Project Lead</w:t>
            </w:r>
          </w:p>
        </w:tc>
        <w:tc>
          <w:tcPr>
            <w:tcW w:w="6544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7C0C97" w:rsidRDefault="007C0C97" w:rsidP="007C0C97">
            <w:pPr>
              <w:jc w:val="center"/>
            </w:pPr>
            <w:proofErr w:type="spellStart"/>
            <w:r>
              <w:t>Marek</w:t>
            </w:r>
            <w:proofErr w:type="spellEnd"/>
            <w:r>
              <w:t xml:space="preserve"> </w:t>
            </w:r>
            <w:proofErr w:type="spellStart"/>
            <w:r>
              <w:t>Szeles</w:t>
            </w:r>
            <w:proofErr w:type="spellEnd"/>
          </w:p>
        </w:tc>
      </w:tr>
      <w:tr w:rsidR="007C0C97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7C0C97" w:rsidRDefault="007C0C97" w:rsidP="007C0C97">
            <w:r>
              <w:t>Analyst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7C0C97" w:rsidRDefault="007C0C97" w:rsidP="007C0C97">
            <w:pPr>
              <w:jc w:val="center"/>
            </w:pPr>
            <w:r>
              <w:t xml:space="preserve">Ho Minh </w:t>
            </w:r>
            <w:proofErr w:type="spellStart"/>
            <w:r>
              <w:t>Thanh</w:t>
            </w:r>
            <w:proofErr w:type="spellEnd"/>
          </w:p>
        </w:tc>
      </w:tr>
      <w:tr w:rsidR="007C0C97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7C0C97" w:rsidRDefault="007C0C97" w:rsidP="007C0C97">
            <w:pPr>
              <w:rPr>
                <w:bCs/>
              </w:rPr>
            </w:pPr>
            <w:r>
              <w:t>Head of Development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7C0C97" w:rsidRDefault="007C0C97" w:rsidP="007C0C97">
            <w:pPr>
              <w:jc w:val="center"/>
            </w:pPr>
            <w:r>
              <w:t xml:space="preserve">David </w:t>
            </w:r>
            <w:proofErr w:type="spellStart"/>
            <w:r>
              <w:t>Löffler</w:t>
            </w:r>
            <w:proofErr w:type="spellEnd"/>
          </w:p>
        </w:tc>
      </w:tr>
      <w:tr w:rsidR="007C0C97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7C0C97" w:rsidRDefault="007C0C97" w:rsidP="007C0C97">
            <w:r>
              <w:t>Head of Testing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7C0C97" w:rsidRDefault="007C0C97" w:rsidP="007C0C97">
            <w:pPr>
              <w:jc w:val="center"/>
            </w:pPr>
            <w:proofErr w:type="spellStart"/>
            <w:r>
              <w:t>Kryštof</w:t>
            </w:r>
            <w:proofErr w:type="spellEnd"/>
            <w:r>
              <w:t xml:space="preserve"> </w:t>
            </w:r>
            <w:proofErr w:type="spellStart"/>
            <w:r>
              <w:t>Sýkora</w:t>
            </w:r>
            <w:proofErr w:type="spellEnd"/>
          </w:p>
        </w:tc>
      </w:tr>
      <w:tr w:rsidR="007C0C97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7C0C97" w:rsidRDefault="007C0C97" w:rsidP="007C0C97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7C0C97" w:rsidRDefault="002A5D0A" w:rsidP="007C0C97">
            <w:pPr>
              <w:jc w:val="center"/>
            </w:pPr>
            <w:r>
              <w:t xml:space="preserve">Jan </w:t>
            </w:r>
            <w:proofErr w:type="spellStart"/>
            <w:r>
              <w:t>Kohout</w:t>
            </w:r>
            <w:proofErr w:type="spellEnd"/>
          </w:p>
        </w:tc>
      </w:tr>
      <w:tr w:rsidR="007C0C97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7C0C97" w:rsidRDefault="007C0C97" w:rsidP="007C0C97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7C0C97" w:rsidRDefault="007C0C97" w:rsidP="007C0C97">
            <w:pPr>
              <w:jc w:val="center"/>
            </w:pPr>
            <w:proofErr w:type="spellStart"/>
            <w:r>
              <w:t>Miroslav</w:t>
            </w:r>
            <w:proofErr w:type="spellEnd"/>
            <w:r>
              <w:t xml:space="preserve"> </w:t>
            </w:r>
            <w:proofErr w:type="spellStart"/>
            <w:r>
              <w:t>Rudišin</w:t>
            </w:r>
            <w:proofErr w:type="spellEnd"/>
          </w:p>
        </w:tc>
      </w:tr>
      <w:tr w:rsidR="007C0C97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7C0C97" w:rsidRDefault="007C0C97" w:rsidP="007C0C97">
            <w:r>
              <w:t>Tester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7C0C97" w:rsidRDefault="002A5D0A" w:rsidP="007C0C97">
            <w:pPr>
              <w:jc w:val="center"/>
            </w:pPr>
            <w:proofErr w:type="spellStart"/>
            <w:r>
              <w:t>Yevgeniya</w:t>
            </w:r>
            <w:proofErr w:type="spellEnd"/>
            <w:r>
              <w:t xml:space="preserve"> </w:t>
            </w:r>
            <w:proofErr w:type="spellStart"/>
            <w:r>
              <w:t>Chekh</w:t>
            </w:r>
            <w:proofErr w:type="spellEnd"/>
          </w:p>
        </w:tc>
      </w:tr>
    </w:tbl>
    <w:p w:rsidR="00DD5B2C" w:rsidRPr="00DD5B2C" w:rsidRDefault="00DD5B2C" w:rsidP="00834431"/>
    <w:p w:rsidR="00A177A4" w:rsidRPr="00DD5B2C" w:rsidRDefault="00A177A4" w:rsidP="00834431">
      <w:pPr>
        <w:pStyle w:val="Nadpis2"/>
        <w:rPr>
          <w:color w:val="A8965B"/>
        </w:rPr>
      </w:pPr>
      <w:r w:rsidRPr="00DD5B2C">
        <w:t>Agenda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92"/>
        <w:gridCol w:w="9059"/>
      </w:tblGrid>
      <w:tr w:rsidR="00A177A4" w:rsidRPr="00DD5B2C" w:rsidTr="005138FC">
        <w:trPr>
          <w:trHeight w:val="372"/>
        </w:trPr>
        <w:tc>
          <w:tcPr>
            <w:tcW w:w="592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9059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513D20" w:rsidP="00834431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</w:tr>
      <w:tr w:rsidR="007C0C97" w:rsidRPr="00DD5B2C" w:rsidTr="00B54CBE">
        <w:trPr>
          <w:trHeight w:val="305"/>
        </w:trPr>
        <w:tc>
          <w:tcPr>
            <w:tcW w:w="592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7C0C97" w:rsidRPr="00DA695B" w:rsidRDefault="007C0C97" w:rsidP="007C0C97">
            <w:pPr>
              <w:pStyle w:val="Zhlav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059" w:type="dxa"/>
            <w:tcBorders>
              <w:top w:val="single" w:sz="12" w:space="0" w:color="007AC2"/>
            </w:tcBorders>
            <w:shd w:val="clear" w:color="auto" w:fill="auto"/>
          </w:tcPr>
          <w:p w:rsidR="007C0C97" w:rsidRPr="00767796" w:rsidRDefault="007C0C97" w:rsidP="007C0C97">
            <w:pPr>
              <w:tabs>
                <w:tab w:val="center" w:pos="292"/>
                <w:tab w:val="center" w:pos="2557"/>
              </w:tabs>
              <w:spacing w:line="259" w:lineRule="auto"/>
            </w:pPr>
            <w:r w:rsidRPr="00767796">
              <w:t xml:space="preserve">Review current development progress </w:t>
            </w:r>
          </w:p>
        </w:tc>
      </w:tr>
      <w:tr w:rsidR="007C0C97" w:rsidRPr="00DD5B2C" w:rsidTr="00B54CBE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7C0C97" w:rsidRPr="00DA695B" w:rsidRDefault="007C0C97" w:rsidP="007C0C97">
            <w:pPr>
              <w:pStyle w:val="Zhlav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059" w:type="dxa"/>
            <w:shd w:val="clear" w:color="auto" w:fill="auto"/>
          </w:tcPr>
          <w:p w:rsidR="007C0C97" w:rsidRPr="00767796" w:rsidRDefault="00152130" w:rsidP="00152130">
            <w:pPr>
              <w:tabs>
                <w:tab w:val="center" w:pos="292"/>
                <w:tab w:val="center" w:pos="1966"/>
              </w:tabs>
              <w:spacing w:line="259" w:lineRule="auto"/>
            </w:pPr>
            <w:r w:rsidRPr="00767796">
              <w:t xml:space="preserve">Review current </w:t>
            </w:r>
            <w:r>
              <w:t>testing</w:t>
            </w:r>
            <w:r w:rsidRPr="00767796">
              <w:t xml:space="preserve"> progress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152130" w:rsidP="00834431">
            <w:pPr>
              <w:pStyle w:val="Zhlav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2A5D0A" w:rsidP="00834431">
            <w:r>
              <w:t>Review documentation</w:t>
            </w:r>
          </w:p>
        </w:tc>
      </w:tr>
    </w:tbl>
    <w:p w:rsidR="00A177A4" w:rsidRPr="00DD5B2C" w:rsidRDefault="00A177A4" w:rsidP="00873B3E">
      <w:pPr>
        <w:pStyle w:val="Nadpis2"/>
        <w:rPr>
          <w:color w:val="A8965B"/>
        </w:rPr>
      </w:pPr>
      <w:r w:rsidRPr="00DD5B2C">
        <w:lastRenderedPageBreak/>
        <w:t>Minutes</w:t>
      </w:r>
    </w:p>
    <w:tbl>
      <w:tblPr>
        <w:tblW w:w="962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96"/>
        <w:gridCol w:w="7147"/>
        <w:gridCol w:w="1978"/>
      </w:tblGrid>
      <w:tr w:rsidR="00A177A4" w:rsidRPr="00DD5B2C" w:rsidTr="005138FC">
        <w:trPr>
          <w:trHeight w:val="372"/>
        </w:trPr>
        <w:tc>
          <w:tcPr>
            <w:tcW w:w="496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7147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Minutes</w:t>
            </w:r>
          </w:p>
        </w:tc>
        <w:tc>
          <w:tcPr>
            <w:tcW w:w="1978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Classification</w:t>
            </w:r>
          </w:p>
        </w:tc>
      </w:tr>
      <w:tr w:rsidR="007C0C97" w:rsidRPr="00DD5B2C" w:rsidTr="006C04AC">
        <w:trPr>
          <w:trHeight w:val="305"/>
        </w:trPr>
        <w:tc>
          <w:tcPr>
            <w:tcW w:w="496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C0C97" w:rsidRPr="00767796" w:rsidRDefault="007C0C97" w:rsidP="007C0C97">
            <w:pPr>
              <w:spacing w:line="259" w:lineRule="auto"/>
              <w:ind w:left="182"/>
            </w:pPr>
            <w:r w:rsidRPr="00767796">
              <w:t xml:space="preserve">1 </w:t>
            </w:r>
          </w:p>
        </w:tc>
        <w:tc>
          <w:tcPr>
            <w:tcW w:w="7147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</w:tcPr>
          <w:p w:rsidR="007C0C97" w:rsidRPr="00767796" w:rsidRDefault="007C0C97" w:rsidP="007C0C97">
            <w:pPr>
              <w:spacing w:line="245" w:lineRule="auto"/>
            </w:pPr>
          </w:p>
        </w:tc>
        <w:tc>
          <w:tcPr>
            <w:tcW w:w="1978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C0C97" w:rsidRPr="00767796" w:rsidRDefault="007C0C97" w:rsidP="007C0C97">
            <w:pPr>
              <w:spacing w:line="259" w:lineRule="auto"/>
              <w:ind w:left="182"/>
            </w:pPr>
            <w:r w:rsidRPr="00767796">
              <w:t xml:space="preserve">Information </w:t>
            </w:r>
          </w:p>
        </w:tc>
      </w:tr>
      <w:tr w:rsidR="007C0C97" w:rsidRPr="00DD5B2C" w:rsidTr="006C04AC">
        <w:trPr>
          <w:trHeight w:val="305"/>
        </w:trPr>
        <w:tc>
          <w:tcPr>
            <w:tcW w:w="496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C0C97" w:rsidRPr="00767796" w:rsidRDefault="007C0C97" w:rsidP="007C0C97">
            <w:pPr>
              <w:spacing w:line="259" w:lineRule="auto"/>
              <w:ind w:left="182"/>
            </w:pPr>
            <w:r w:rsidRPr="00767796">
              <w:t xml:space="preserve">2 </w:t>
            </w:r>
          </w:p>
        </w:tc>
        <w:tc>
          <w:tcPr>
            <w:tcW w:w="7147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</w:tcPr>
          <w:p w:rsidR="007C0C97" w:rsidRPr="00767796" w:rsidRDefault="007C0C97" w:rsidP="00152130">
            <w:pPr>
              <w:spacing w:line="259" w:lineRule="auto"/>
            </w:pPr>
          </w:p>
        </w:tc>
        <w:tc>
          <w:tcPr>
            <w:tcW w:w="197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C0C97" w:rsidRPr="00767796" w:rsidRDefault="007C0C97" w:rsidP="007C0C97">
            <w:pPr>
              <w:spacing w:line="259" w:lineRule="auto"/>
              <w:ind w:left="293"/>
            </w:pPr>
            <w:r w:rsidRPr="00767796">
              <w:t>Information</w:t>
            </w:r>
          </w:p>
        </w:tc>
      </w:tr>
      <w:tr w:rsidR="007C0C97" w:rsidRPr="00DD5B2C" w:rsidTr="006C04AC">
        <w:trPr>
          <w:trHeight w:val="305"/>
        </w:trPr>
        <w:tc>
          <w:tcPr>
            <w:tcW w:w="496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7C0C97" w:rsidRPr="00767796" w:rsidRDefault="00152130" w:rsidP="007C0C97">
            <w:pPr>
              <w:spacing w:line="259" w:lineRule="auto"/>
              <w:ind w:left="182"/>
            </w:pPr>
            <w:r>
              <w:t>3</w:t>
            </w:r>
          </w:p>
        </w:tc>
        <w:tc>
          <w:tcPr>
            <w:tcW w:w="7147" w:type="dxa"/>
            <w:tcBorders>
              <w:top w:val="single" w:sz="6" w:space="0" w:color="A6A6A6"/>
            </w:tcBorders>
            <w:shd w:val="clear" w:color="auto" w:fill="auto"/>
          </w:tcPr>
          <w:p w:rsidR="007C0C97" w:rsidRPr="00767796" w:rsidRDefault="007C0C97" w:rsidP="007C0C97">
            <w:pPr>
              <w:spacing w:line="259" w:lineRule="auto"/>
            </w:pPr>
          </w:p>
        </w:tc>
        <w:tc>
          <w:tcPr>
            <w:tcW w:w="1978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7C0C97" w:rsidRPr="00767796" w:rsidRDefault="00700F3F" w:rsidP="007C0C97">
            <w:pPr>
              <w:spacing w:line="259" w:lineRule="auto"/>
              <w:ind w:left="293"/>
            </w:pPr>
            <w:r>
              <w:t>Information</w:t>
            </w:r>
          </w:p>
        </w:tc>
      </w:tr>
      <w:tr w:rsidR="00A177A4" w:rsidRPr="00DD5B2C" w:rsidTr="00DA695B">
        <w:tc>
          <w:tcPr>
            <w:tcW w:w="496" w:type="dxa"/>
            <w:shd w:val="clear" w:color="auto" w:fill="auto"/>
          </w:tcPr>
          <w:p w:rsidR="00A177A4" w:rsidRPr="00DD5B2C" w:rsidRDefault="00A177A4" w:rsidP="00834431">
            <w:pPr>
              <w:pStyle w:val="Zhlav"/>
            </w:pPr>
          </w:p>
        </w:tc>
        <w:tc>
          <w:tcPr>
            <w:tcW w:w="7147" w:type="dxa"/>
            <w:shd w:val="clear" w:color="auto" w:fill="auto"/>
          </w:tcPr>
          <w:p w:rsidR="00A177A4" w:rsidRPr="00DD5B2C" w:rsidRDefault="00A177A4" w:rsidP="00834431"/>
        </w:tc>
        <w:tc>
          <w:tcPr>
            <w:tcW w:w="1978" w:type="dxa"/>
            <w:shd w:val="clear" w:color="auto" w:fill="auto"/>
          </w:tcPr>
          <w:p w:rsidR="00A177A4" w:rsidRPr="00DD5B2C" w:rsidRDefault="00A177A4" w:rsidP="00834431"/>
        </w:tc>
      </w:tr>
    </w:tbl>
    <w:p w:rsidR="00A177A4" w:rsidRPr="00DD5B2C" w:rsidRDefault="00A177A4" w:rsidP="00834431"/>
    <w:p w:rsidR="00E86625" w:rsidRDefault="00E86625" w:rsidP="00834431">
      <w:pPr>
        <w:pStyle w:val="Nadpis2"/>
      </w:pPr>
      <w:r w:rsidRPr="00DD5B2C">
        <w:t xml:space="preserve">  T</w:t>
      </w:r>
      <w:r w:rsidR="00703795">
        <w:t>ask progress</w:t>
      </w:r>
      <w:r w:rsidRPr="00DD5B2C">
        <w:t xml:space="preserve"> from previous meeting</w:t>
      </w:r>
      <w:r w:rsidR="00703795">
        <w:t>s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1668BD" w:rsidRPr="00834431" w:rsidTr="003044A5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9B6090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2A5D0A" w:rsidP="009B6090">
            <w:pPr>
              <w:rPr>
                <w:color w:val="000000"/>
              </w:rPr>
            </w:pPr>
            <w:r>
              <w:rPr>
                <w:color w:val="000000"/>
              </w:rPr>
              <w:t>Prepare new documents for review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A562F2" w:rsidRDefault="002A5D0A" w:rsidP="009B609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2A5D0A" w:rsidP="009B6090">
            <w:pPr>
              <w:jc w:val="center"/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Marek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Szeles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</w:rPr>
            </w:pPr>
          </w:p>
        </w:tc>
      </w:tr>
      <w:tr w:rsidR="009B6090" w:rsidRPr="00834431" w:rsidTr="00A562F2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B41F72" w:rsidP="009B6090">
            <w:pPr>
              <w:rPr>
                <w:color w:val="000000"/>
              </w:rPr>
            </w:pPr>
            <w:r>
              <w:rPr>
                <w:color w:val="000000"/>
              </w:rPr>
              <w:t>Translate annealing module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A562F2" w:rsidRDefault="00B41F72" w:rsidP="009B609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B41F72" w:rsidP="009B6090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David </w:t>
            </w:r>
            <w:proofErr w:type="spellStart"/>
            <w:r>
              <w:rPr>
                <w:color w:val="000000"/>
                <w:sz w:val="20"/>
              </w:rPr>
              <w:t>Löffler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Pr="004C103C" w:rsidRDefault="00A562F2" w:rsidP="00A562F2">
            <w:pPr>
              <w:jc w:val="center"/>
              <w:rPr>
                <w:color w:val="000000"/>
              </w:rPr>
            </w:pPr>
          </w:p>
        </w:tc>
      </w:tr>
      <w:tr w:rsidR="00A562F2" w:rsidRPr="00834431" w:rsidTr="00A562F2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jc w:val="center"/>
              <w:rPr>
                <w:color w:val="000000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Default="00523E27" w:rsidP="009B6090">
            <w:pPr>
              <w:rPr>
                <w:color w:val="000000"/>
              </w:rPr>
            </w:pPr>
            <w:r>
              <w:rPr>
                <w:color w:val="000000"/>
              </w:rPr>
              <w:t>Translate space module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Pr="00A562F2" w:rsidRDefault="00523E27" w:rsidP="009B609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Default="00523E27" w:rsidP="009B6090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Jan </w:t>
            </w:r>
            <w:proofErr w:type="spellStart"/>
            <w:r>
              <w:rPr>
                <w:color w:val="000000"/>
                <w:sz w:val="20"/>
              </w:rPr>
              <w:t>Kohout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Default="00A562F2" w:rsidP="00A562F2">
            <w:pPr>
              <w:jc w:val="center"/>
              <w:rPr>
                <w:color w:val="000000"/>
              </w:rPr>
            </w:pPr>
          </w:p>
        </w:tc>
      </w:tr>
      <w:tr w:rsidR="00A562F2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jc w:val="center"/>
              <w:rPr>
                <w:color w:val="000000"/>
              </w:rPr>
            </w:pP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rPr>
                <w:color w:val="000000"/>
              </w:rPr>
            </w:pP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Pr="00A562F2" w:rsidRDefault="00A562F2" w:rsidP="009B609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Default="00A562F2" w:rsidP="00A562F2">
            <w:pPr>
              <w:jc w:val="center"/>
              <w:rPr>
                <w:color w:val="000000"/>
              </w:rPr>
            </w:pPr>
          </w:p>
        </w:tc>
      </w:tr>
    </w:tbl>
    <w:p w:rsidR="00A177A4" w:rsidRPr="00DD5B2C" w:rsidRDefault="00A177A4" w:rsidP="00834431">
      <w:pPr>
        <w:pStyle w:val="Nadpis2"/>
        <w:rPr>
          <w:color w:val="A8965B"/>
        </w:rPr>
      </w:pPr>
      <w:r w:rsidRPr="00DD5B2C">
        <w:t xml:space="preserve"> Task list</w:t>
      </w:r>
      <w:r w:rsidR="00E86625" w:rsidRPr="00DD5B2C">
        <w:t xml:space="preserve"> due to next meeting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B92C65" w:rsidRPr="00DD5B2C" w:rsidTr="00BE19F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3044A5">
            <w:pPr>
              <w:pStyle w:val="Zhlav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523E27" w:rsidP="003044A5">
            <w:r>
              <w:t>Finish annealing module</w:t>
            </w:r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523E27" w:rsidP="003044A5">
            <w:pPr>
              <w:jc w:val="center"/>
            </w:pPr>
            <w:r>
              <w:t>In Progress</w:t>
            </w: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523E27" w:rsidP="003044A5">
            <w:pPr>
              <w:jc w:val="center"/>
            </w:pPr>
            <w:r>
              <w:t xml:space="preserve">David </w:t>
            </w:r>
            <w:proofErr w:type="spellStart"/>
            <w:r>
              <w:t>Löffler</w:t>
            </w:r>
            <w:proofErr w:type="spellEnd"/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jc w:val="center"/>
            </w:pP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pStyle w:val="Zhlav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523E27" w:rsidP="003044A5">
            <w:pPr>
              <w:pStyle w:val="ListBullet1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Finish space module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523E27" w:rsidP="003044A5">
            <w:pPr>
              <w:pStyle w:val="ListBulle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523E27" w:rsidP="003044A5">
            <w:pPr>
              <w:pStyle w:val="ListBulle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Jan </w:t>
            </w:r>
            <w:proofErr w:type="spellStart"/>
            <w:r>
              <w:rPr>
                <w:sz w:val="22"/>
                <w:szCs w:val="22"/>
              </w:rPr>
              <w:t>Kohout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pStyle w:val="ListBullet1"/>
              <w:jc w:val="center"/>
              <w:rPr>
                <w:sz w:val="22"/>
                <w:szCs w:val="22"/>
              </w:rPr>
            </w:pP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DA695B">
            <w:pPr>
              <w:pStyle w:val="Zhlav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523E27" w:rsidP="005636F8">
            <w:r>
              <w:t>Prepare final presentation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523E27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Pr="00834431" w:rsidRDefault="00523E27" w:rsidP="00133611">
            <w:pPr>
              <w:jc w:val="center"/>
            </w:pPr>
            <w:proofErr w:type="spellStart"/>
            <w:r>
              <w:t>Marek</w:t>
            </w:r>
            <w:proofErr w:type="spellEnd"/>
            <w:r>
              <w:t xml:space="preserve"> </w:t>
            </w:r>
            <w:proofErr w:type="spellStart"/>
            <w:r>
              <w:t>Szeles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5E30F5">
            <w:pPr>
              <w:jc w:val="center"/>
            </w:pP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pStyle w:val="Zhlav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523E27" w:rsidP="00DA695B">
            <w:r>
              <w:t xml:space="preserve">Prepare documents about testing strategy and </w:t>
            </w:r>
            <w:proofErr w:type="spellStart"/>
            <w:r>
              <w:t>scenerios</w:t>
            </w:r>
            <w:proofErr w:type="spellEnd"/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523E27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523E27" w:rsidP="00DA695B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Kryštof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Sýkora</w:t>
            </w:r>
            <w:proofErr w:type="spellEnd"/>
            <w:r>
              <w:rPr>
                <w:bCs/>
              </w:rPr>
              <w:t>,</w:t>
            </w:r>
          </w:p>
          <w:p w:rsidR="00523E27" w:rsidRPr="00834431" w:rsidRDefault="00523E27" w:rsidP="00DA695B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Yevgeniya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Chekh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</w:p>
        </w:tc>
      </w:tr>
      <w:tr w:rsidR="00523E2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523E27" w:rsidRPr="00834431" w:rsidRDefault="00523E27" w:rsidP="00DA695B">
            <w:pPr>
              <w:pStyle w:val="Zhlav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523E27" w:rsidRDefault="00D600EE" w:rsidP="00DA695B">
            <w:r>
              <w:t>Create deployment model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523E27" w:rsidRDefault="00D600EE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523E27" w:rsidRDefault="00523E27" w:rsidP="00DA695B">
            <w:pPr>
              <w:jc w:val="center"/>
              <w:rPr>
                <w:bCs/>
              </w:rPr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523E27" w:rsidRPr="00834431" w:rsidRDefault="00523E27" w:rsidP="00DA695B">
            <w:pPr>
              <w:jc w:val="center"/>
            </w:pPr>
          </w:p>
        </w:tc>
      </w:tr>
      <w:tr w:rsidR="00D600EE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D600EE" w:rsidRPr="00834431" w:rsidRDefault="00D600EE" w:rsidP="00DA695B">
            <w:pPr>
              <w:pStyle w:val="Zhlav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D600EE" w:rsidRDefault="00D600EE" w:rsidP="00DA695B">
            <w:r>
              <w:t>Create architecture model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D600EE" w:rsidRDefault="00D600EE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D600EE" w:rsidRDefault="00D600EE" w:rsidP="00DA695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Jan </w:t>
            </w:r>
            <w:proofErr w:type="spellStart"/>
            <w:r>
              <w:rPr>
                <w:bCs/>
              </w:rPr>
              <w:t>Kohout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D600EE" w:rsidRPr="00834431" w:rsidRDefault="00D600EE" w:rsidP="00DA695B">
            <w:pPr>
              <w:jc w:val="center"/>
            </w:pPr>
          </w:p>
        </w:tc>
      </w:tr>
    </w:tbl>
    <w:p w:rsidR="00A177A4" w:rsidRPr="00DD5B2C" w:rsidRDefault="00E86625" w:rsidP="00834431">
      <w:pPr>
        <w:pStyle w:val="Nadpis2"/>
      </w:pPr>
      <w:r w:rsidRPr="00DD5B2C">
        <w:t>Goals for next meeting</w:t>
      </w:r>
    </w:p>
    <w:p w:rsidR="009023F4" w:rsidRDefault="00094917" w:rsidP="00C42AC2">
      <w:pPr>
        <w:numPr>
          <w:ilvl w:val="0"/>
          <w:numId w:val="3"/>
        </w:numPr>
      </w:pPr>
      <w:r>
        <w:t>Finish all required documents</w:t>
      </w:r>
    </w:p>
    <w:p w:rsidR="00094917" w:rsidRDefault="00094917" w:rsidP="00C42AC2">
      <w:pPr>
        <w:numPr>
          <w:ilvl w:val="0"/>
          <w:numId w:val="3"/>
        </w:numPr>
      </w:pPr>
      <w:r>
        <w:lastRenderedPageBreak/>
        <w:t>Prepare presentation</w:t>
      </w:r>
    </w:p>
    <w:p w:rsidR="005F3B47" w:rsidRPr="005F3B47" w:rsidRDefault="005F3B47" w:rsidP="005F3B47">
      <w:pPr>
        <w:pStyle w:val="Nadpis2"/>
      </w:pPr>
      <w:r>
        <w:t>Team member points distribution</w:t>
      </w:r>
    </w:p>
    <w:tbl>
      <w:tblPr>
        <w:tblW w:w="5044" w:type="pct"/>
        <w:tblInd w:w="-22" w:type="dxa"/>
        <w:tblLook w:val="0000" w:firstRow="0" w:lastRow="0" w:firstColumn="0" w:lastColumn="0" w:noHBand="0" w:noVBand="0"/>
      </w:tblPr>
      <w:tblGrid>
        <w:gridCol w:w="1803"/>
        <w:gridCol w:w="4082"/>
        <w:gridCol w:w="1302"/>
        <w:gridCol w:w="1223"/>
        <w:gridCol w:w="1250"/>
      </w:tblGrid>
      <w:tr w:rsidR="005F3B47" w:rsidRPr="00834431" w:rsidTr="00873B3E">
        <w:trPr>
          <w:trHeight w:val="372"/>
        </w:trPr>
        <w:tc>
          <w:tcPr>
            <w:tcW w:w="9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3044A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1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674" w:type="pct"/>
            <w:tcBorders>
              <w:bottom w:val="single" w:sz="12" w:space="0" w:color="007AC2"/>
            </w:tcBorders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 w:rsidRPr="005F3B47">
              <w:rPr>
                <w:b/>
              </w:rPr>
              <w:t>Due date</w:t>
            </w:r>
          </w:p>
        </w:tc>
        <w:tc>
          <w:tcPr>
            <w:tcW w:w="6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647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5F3B47" w:rsidRPr="00DD5B2C" w:rsidTr="00873B3E">
        <w:trPr>
          <w:trHeight w:val="305"/>
        </w:trPr>
        <w:tc>
          <w:tcPr>
            <w:tcW w:w="9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873B3E" w:rsidRDefault="005F3B47" w:rsidP="00873B3E">
            <w:pPr>
              <w:pStyle w:val="Zhlav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5F3B47" w:rsidP="00873B3E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vAlign w:val="center"/>
          </w:tcPr>
          <w:p w:rsidR="005F3B47" w:rsidRPr="00DD5B2C" w:rsidRDefault="005F3B47" w:rsidP="00873B3E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5F3B47" w:rsidP="00873B3E">
            <w:pPr>
              <w:pStyle w:val="ListBullet1"/>
              <w:jc w:val="center"/>
            </w:pPr>
          </w:p>
        </w:tc>
        <w:tc>
          <w:tcPr>
            <w:tcW w:w="647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5F3B47" w:rsidP="00873B3E">
            <w:pPr>
              <w:pStyle w:val="ListBullet1"/>
              <w:jc w:val="center"/>
            </w:pPr>
          </w:p>
        </w:tc>
      </w:tr>
      <w:tr w:rsidR="00873B3E" w:rsidRPr="00DD5B2C" w:rsidTr="00873B3E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Zhlav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873B3E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47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</w:tr>
      <w:tr w:rsidR="00873B3E" w:rsidRPr="00DD5B2C" w:rsidTr="00873B3E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Zhlav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3044A5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47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</w:tr>
      <w:tr w:rsidR="00873B3E" w:rsidRPr="00DD5B2C" w:rsidTr="003044A5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Zhlav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3044A5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6" w:space="0" w:color="BFBFBF" w:themeColor="background1" w:themeShade="BF"/>
            </w:tcBorders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47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</w:tr>
    </w:tbl>
    <w:p w:rsidR="005F3B47" w:rsidRPr="005F3B47" w:rsidRDefault="005F3B47" w:rsidP="005F3B47"/>
    <w:sectPr w:rsidR="005F3B47" w:rsidRPr="005F3B47">
      <w:headerReference w:type="default" r:id="rId9"/>
      <w:footerReference w:type="default" r:id="rId10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A95" w:rsidRDefault="00DD7A95" w:rsidP="00834431">
      <w:r>
        <w:separator/>
      </w:r>
    </w:p>
  </w:endnote>
  <w:endnote w:type="continuationSeparator" w:id="0">
    <w:p w:rsidR="00DD7A95" w:rsidRDefault="00DD7A95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E1E" w:rsidRPr="00DD5B2C" w:rsidRDefault="00AA1E1E" w:rsidP="00AC1603">
    <w:pPr>
      <w:pStyle w:val="Zpat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0C3E7B">
      <w:rPr>
        <w:noProof/>
      </w:rPr>
      <w:t>1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0C3E7B">
      <w:rPr>
        <w:noProof/>
      </w:rPr>
      <w:t>3</w:t>
    </w:r>
    <w:r w:rsidRPr="00DD5B2C">
      <w:rPr>
        <w:sz w:val="24"/>
        <w:szCs w:val="24"/>
      </w:rPr>
      <w:fldChar w:fldCharType="end"/>
    </w:r>
  </w:p>
  <w:p w:rsidR="00AA1E1E" w:rsidRPr="00DD5B2C" w:rsidRDefault="00AA1E1E" w:rsidP="00834431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A95" w:rsidRDefault="00DD7A95" w:rsidP="00834431">
      <w:r>
        <w:separator/>
      </w:r>
    </w:p>
  </w:footnote>
  <w:footnote w:type="continuationSeparator" w:id="0">
    <w:p w:rsidR="00DD7A95" w:rsidRDefault="00DD7A95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E1E" w:rsidRPr="00CF5453" w:rsidRDefault="00AA1E1E" w:rsidP="00CF5453">
    <w:pPr>
      <w:pStyle w:val="Zhlav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 xml:space="preserve">Project CASA: Meeting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Minutes</w:t>
    </w:r>
    <w:proofErr w:type="spellEnd"/>
    <w:r>
      <w:rPr>
        <w:rFonts w:ascii="Arial" w:hAnsi="Arial" w:cs="Arial"/>
        <w:sz w:val="20"/>
        <w:szCs w:val="20"/>
        <w:lang w:val="cs-CZ"/>
      </w:rPr>
      <w:tab/>
    </w:r>
    <w:r w:rsidRPr="00CF5453">
      <w:rPr>
        <w:rFonts w:ascii="Arial" w:hAnsi="Arial" w:cs="Arial"/>
        <w:b/>
        <w:sz w:val="20"/>
        <w:szCs w:val="20"/>
        <w:lang w:val="cs-CZ"/>
      </w:rPr>
      <w:t xml:space="preserve">B6B36RSP FEE CTU,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Summer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 xml:space="preserve">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Semester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 xml:space="preserve"> 2017</w:t>
    </w:r>
  </w:p>
  <w:p w:rsidR="00AA1E1E" w:rsidRPr="001668BD" w:rsidRDefault="00AA1E1E" w:rsidP="001668BD">
    <w:pPr>
      <w:pStyle w:val="Zhlav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Authors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>:</w:t>
    </w:r>
    <w:r>
      <w:rPr>
        <w:rFonts w:ascii="Arial" w:hAnsi="Arial" w:cs="Arial"/>
        <w:sz w:val="20"/>
        <w:szCs w:val="20"/>
        <w:lang w:val="cs-CZ"/>
      </w:rPr>
      <w:tab/>
      <w:t xml:space="preserve"> </w:t>
    </w:r>
    <w:r>
      <w:rPr>
        <w:rFonts w:ascii="Arial" w:hAnsi="Arial" w:cs="Arial"/>
        <w:sz w:val="20"/>
        <w:szCs w:val="20"/>
        <w:lang w:val="cs-CZ"/>
      </w:rPr>
      <w:tab/>
    </w:r>
    <w:proofErr w:type="spellStart"/>
    <w:r w:rsidRPr="001668BD">
      <w:rPr>
        <w:rFonts w:ascii="Arial" w:hAnsi="Arial" w:cs="Arial"/>
        <w:sz w:val="16"/>
        <w:szCs w:val="20"/>
        <w:lang w:val="cs-CZ"/>
      </w:rPr>
      <w:t>Yevgeniya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Chekh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, Jan Kohout, David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Löffler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, Kryštof Sýkora, Marek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Szeles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, Ho Minh Thanh, Miroslav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Rudišin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1C06144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DE8C4238"/>
    <w:lvl w:ilvl="0">
      <w:start w:val="1"/>
      <w:numFmt w:val="decimal"/>
      <w:pStyle w:val="Nadpis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>
    <w:nsid w:val="524441FD"/>
    <w:multiLevelType w:val="hybridMultilevel"/>
    <w:tmpl w:val="9EBC3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E6"/>
    <w:rsid w:val="000224DB"/>
    <w:rsid w:val="00094917"/>
    <w:rsid w:val="000C3E7B"/>
    <w:rsid w:val="000C5ECB"/>
    <w:rsid w:val="001055DD"/>
    <w:rsid w:val="0013167B"/>
    <w:rsid w:val="00133611"/>
    <w:rsid w:val="00152130"/>
    <w:rsid w:val="0015635F"/>
    <w:rsid w:val="001668BD"/>
    <w:rsid w:val="001D73BA"/>
    <w:rsid w:val="00213E4A"/>
    <w:rsid w:val="00216167"/>
    <w:rsid w:val="002A5D0A"/>
    <w:rsid w:val="002B112E"/>
    <w:rsid w:val="002F3584"/>
    <w:rsid w:val="003044A5"/>
    <w:rsid w:val="00324686"/>
    <w:rsid w:val="003530AD"/>
    <w:rsid w:val="003B38B3"/>
    <w:rsid w:val="00461F94"/>
    <w:rsid w:val="00490974"/>
    <w:rsid w:val="005006AB"/>
    <w:rsid w:val="00505B21"/>
    <w:rsid w:val="005138FC"/>
    <w:rsid w:val="00513D20"/>
    <w:rsid w:val="00523249"/>
    <w:rsid w:val="00523E27"/>
    <w:rsid w:val="005365FF"/>
    <w:rsid w:val="005636F8"/>
    <w:rsid w:val="00570E63"/>
    <w:rsid w:val="0057464A"/>
    <w:rsid w:val="005E30F5"/>
    <w:rsid w:val="005F3B47"/>
    <w:rsid w:val="00601F3D"/>
    <w:rsid w:val="00654576"/>
    <w:rsid w:val="006D0901"/>
    <w:rsid w:val="00700F3F"/>
    <w:rsid w:val="00703795"/>
    <w:rsid w:val="007152E3"/>
    <w:rsid w:val="00717714"/>
    <w:rsid w:val="007515E4"/>
    <w:rsid w:val="007715E4"/>
    <w:rsid w:val="00790D25"/>
    <w:rsid w:val="0079482E"/>
    <w:rsid w:val="007A0B0E"/>
    <w:rsid w:val="007A71B7"/>
    <w:rsid w:val="007A7C20"/>
    <w:rsid w:val="007B6A60"/>
    <w:rsid w:val="007C0C97"/>
    <w:rsid w:val="007D40B0"/>
    <w:rsid w:val="00800EB1"/>
    <w:rsid w:val="0083035C"/>
    <w:rsid w:val="00834431"/>
    <w:rsid w:val="00834F07"/>
    <w:rsid w:val="00873B3E"/>
    <w:rsid w:val="008A30FF"/>
    <w:rsid w:val="008C0307"/>
    <w:rsid w:val="008C64FA"/>
    <w:rsid w:val="008F108A"/>
    <w:rsid w:val="009023F4"/>
    <w:rsid w:val="00970332"/>
    <w:rsid w:val="00983260"/>
    <w:rsid w:val="009B6090"/>
    <w:rsid w:val="009E72E6"/>
    <w:rsid w:val="00A177A4"/>
    <w:rsid w:val="00A22D6A"/>
    <w:rsid w:val="00A562F2"/>
    <w:rsid w:val="00A622D3"/>
    <w:rsid w:val="00A64AFB"/>
    <w:rsid w:val="00AA1E1E"/>
    <w:rsid w:val="00AB6692"/>
    <w:rsid w:val="00AC1603"/>
    <w:rsid w:val="00B24363"/>
    <w:rsid w:val="00B37556"/>
    <w:rsid w:val="00B41F72"/>
    <w:rsid w:val="00B62C8E"/>
    <w:rsid w:val="00B843D0"/>
    <w:rsid w:val="00B86536"/>
    <w:rsid w:val="00B87B81"/>
    <w:rsid w:val="00B9059C"/>
    <w:rsid w:val="00B92C65"/>
    <w:rsid w:val="00B92EE0"/>
    <w:rsid w:val="00BC5CDC"/>
    <w:rsid w:val="00BE13B0"/>
    <w:rsid w:val="00BE19FE"/>
    <w:rsid w:val="00BF0CB9"/>
    <w:rsid w:val="00C42AC2"/>
    <w:rsid w:val="00C438D2"/>
    <w:rsid w:val="00CF5453"/>
    <w:rsid w:val="00D15E4F"/>
    <w:rsid w:val="00D600EE"/>
    <w:rsid w:val="00D60482"/>
    <w:rsid w:val="00D63787"/>
    <w:rsid w:val="00DA569C"/>
    <w:rsid w:val="00DA695B"/>
    <w:rsid w:val="00DD5B2C"/>
    <w:rsid w:val="00DD7A95"/>
    <w:rsid w:val="00E11D24"/>
    <w:rsid w:val="00E2449D"/>
    <w:rsid w:val="00E37580"/>
    <w:rsid w:val="00E44D47"/>
    <w:rsid w:val="00E83FD2"/>
    <w:rsid w:val="00E86625"/>
    <w:rsid w:val="00EE51C3"/>
    <w:rsid w:val="00F06C38"/>
    <w:rsid w:val="00F83FD9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Nadpis1">
    <w:name w:val="heading 1"/>
    <w:basedOn w:val="Normln"/>
    <w:next w:val="Normln"/>
    <w:qFormat/>
    <w:rsid w:val="00DA569C"/>
    <w:pPr>
      <w:keepNext/>
      <w:keepLines/>
      <w:numPr>
        <w:numId w:val="1"/>
      </w:numPr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Nadpis2">
    <w:name w:val="heading 2"/>
    <w:basedOn w:val="Normln"/>
    <w:next w:val="Normln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Nadpis3">
    <w:name w:val="heading 3"/>
    <w:basedOn w:val="Nadpis2"/>
    <w:next w:val="Zkladntext"/>
    <w:qFormat/>
    <w:pPr>
      <w:numPr>
        <w:ilvl w:val="2"/>
        <w:numId w:val="1"/>
      </w:numPr>
      <w:outlineLvl w:val="2"/>
    </w:pPr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1">
    <w:name w:val="Standardní písmo odstavce1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1"/>
  </w:style>
  <w:style w:type="paragraph" w:customStyle="1" w:styleId="Heading">
    <w:name w:val="Heading"/>
    <w:basedOn w:val="Normln"/>
    <w:next w:val="Zkladn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Arial Unicode MS"/>
    </w:rPr>
  </w:style>
  <w:style w:type="paragraph" w:customStyle="1" w:styleId="Caption1">
    <w:name w:val="Caption1"/>
    <w:basedOn w:val="Normln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ln"/>
    <w:pPr>
      <w:suppressLineNumbers/>
    </w:pPr>
    <w:rPr>
      <w:rFonts w:cs="Arial Unicode MS"/>
    </w:rPr>
  </w:style>
  <w:style w:type="paragraph" w:customStyle="1" w:styleId="Odstavecseseznamem1">
    <w:name w:val="Odstavec se seznamem1"/>
    <w:basedOn w:val="Normln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Zhlav">
    <w:name w:val="header"/>
    <w:basedOn w:val="Normln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ln"/>
    <w:pPr>
      <w:spacing w:line="240" w:lineRule="auto"/>
      <w:ind w:left="212" w:hanging="180"/>
    </w:pPr>
    <w:rPr>
      <w:sz w:val="20"/>
      <w:szCs w:val="20"/>
    </w:rPr>
  </w:style>
  <w:style w:type="paragraph" w:styleId="Podtitul">
    <w:name w:val="Subtitle"/>
    <w:basedOn w:val="Normln"/>
    <w:next w:val="Normln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ln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Zpat">
    <w:name w:val="footer"/>
    <w:basedOn w:val="Normln"/>
    <w:link w:val="ZpatChar1"/>
    <w:uiPriority w:val="99"/>
    <w:pPr>
      <w:spacing w:line="240" w:lineRule="auto"/>
    </w:pPr>
  </w:style>
  <w:style w:type="paragraph" w:customStyle="1" w:styleId="TableContents">
    <w:name w:val="Table Contents"/>
    <w:basedOn w:val="Normln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textovodkaz">
    <w:name w:val="Hyperlink"/>
    <w:uiPriority w:val="99"/>
    <w:unhideWhenUsed/>
    <w:rsid w:val="009E72E6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ZpatChar1">
    <w:name w:val="Zápatí Char1"/>
    <w:link w:val="Zpat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Odstavecseseznamem">
    <w:name w:val="List Paragraph"/>
    <w:basedOn w:val="Normln"/>
    <w:uiPriority w:val="34"/>
    <w:qFormat/>
    <w:rsid w:val="00133611"/>
    <w:pPr>
      <w:ind w:left="720"/>
      <w:contextualSpacing/>
    </w:pPr>
  </w:style>
  <w:style w:type="table" w:customStyle="1" w:styleId="TableGrid">
    <w:name w:val="TableGrid"/>
    <w:rsid w:val="007C0C97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Nadpis1">
    <w:name w:val="heading 1"/>
    <w:basedOn w:val="Normln"/>
    <w:next w:val="Normln"/>
    <w:qFormat/>
    <w:rsid w:val="00DA569C"/>
    <w:pPr>
      <w:keepNext/>
      <w:keepLines/>
      <w:numPr>
        <w:numId w:val="1"/>
      </w:numPr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Nadpis2">
    <w:name w:val="heading 2"/>
    <w:basedOn w:val="Normln"/>
    <w:next w:val="Normln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Nadpis3">
    <w:name w:val="heading 3"/>
    <w:basedOn w:val="Nadpis2"/>
    <w:next w:val="Zkladntext"/>
    <w:qFormat/>
    <w:pPr>
      <w:numPr>
        <w:ilvl w:val="2"/>
        <w:numId w:val="1"/>
      </w:numPr>
      <w:outlineLvl w:val="2"/>
    </w:pPr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1">
    <w:name w:val="Standardní písmo odstavce1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1"/>
  </w:style>
  <w:style w:type="paragraph" w:customStyle="1" w:styleId="Heading">
    <w:name w:val="Heading"/>
    <w:basedOn w:val="Normln"/>
    <w:next w:val="Zkladn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Arial Unicode MS"/>
    </w:rPr>
  </w:style>
  <w:style w:type="paragraph" w:customStyle="1" w:styleId="Caption1">
    <w:name w:val="Caption1"/>
    <w:basedOn w:val="Normln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ln"/>
    <w:pPr>
      <w:suppressLineNumbers/>
    </w:pPr>
    <w:rPr>
      <w:rFonts w:cs="Arial Unicode MS"/>
    </w:rPr>
  </w:style>
  <w:style w:type="paragraph" w:customStyle="1" w:styleId="Odstavecseseznamem1">
    <w:name w:val="Odstavec se seznamem1"/>
    <w:basedOn w:val="Normln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Zhlav">
    <w:name w:val="header"/>
    <w:basedOn w:val="Normln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ln"/>
    <w:pPr>
      <w:spacing w:line="240" w:lineRule="auto"/>
      <w:ind w:left="212" w:hanging="180"/>
    </w:pPr>
    <w:rPr>
      <w:sz w:val="20"/>
      <w:szCs w:val="20"/>
    </w:rPr>
  </w:style>
  <w:style w:type="paragraph" w:styleId="Podtitul">
    <w:name w:val="Subtitle"/>
    <w:basedOn w:val="Normln"/>
    <w:next w:val="Normln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ln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Zpat">
    <w:name w:val="footer"/>
    <w:basedOn w:val="Normln"/>
    <w:link w:val="ZpatChar1"/>
    <w:uiPriority w:val="99"/>
    <w:pPr>
      <w:spacing w:line="240" w:lineRule="auto"/>
    </w:pPr>
  </w:style>
  <w:style w:type="paragraph" w:customStyle="1" w:styleId="TableContents">
    <w:name w:val="Table Contents"/>
    <w:basedOn w:val="Normln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textovodkaz">
    <w:name w:val="Hyperlink"/>
    <w:uiPriority w:val="99"/>
    <w:unhideWhenUsed/>
    <w:rsid w:val="009E72E6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ZpatChar1">
    <w:name w:val="Zápatí Char1"/>
    <w:link w:val="Zpat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Odstavecseseznamem">
    <w:name w:val="List Paragraph"/>
    <w:basedOn w:val="Normln"/>
    <w:uiPriority w:val="34"/>
    <w:qFormat/>
    <w:rsid w:val="00133611"/>
    <w:pPr>
      <w:ind w:left="720"/>
      <w:contextualSpacing/>
    </w:pPr>
  </w:style>
  <w:style w:type="table" w:customStyle="1" w:styleId="TableGrid">
    <w:name w:val="TableGrid"/>
    <w:rsid w:val="007C0C97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2AD2EB-FF2A-4666-A386-F88952393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</Template>
  <TotalTime>2018</TotalTime>
  <Pages>3</Pages>
  <Words>253</Words>
  <Characters>1493</Characters>
  <Application>Microsoft Office Word</Application>
  <DocSecurity>0</DocSecurity>
  <Lines>12</Lines>
  <Paragraphs>3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Zápis z jednání</vt:lpstr>
      <vt:lpstr>Zápis z jednání</vt:lpstr>
      <vt:lpstr>Zápis z jednání</vt:lpstr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subject/>
  <dc:creator>Project CASA</dc:creator>
  <cp:keywords>RSP;CASA;C;reverse engineering</cp:keywords>
  <dc:description/>
  <cp:lastModifiedBy>David Löffler</cp:lastModifiedBy>
  <cp:revision>24</cp:revision>
  <cp:lastPrinted>2017-03-05T23:06:00Z</cp:lastPrinted>
  <dcterms:created xsi:type="dcterms:W3CDTF">2017-03-05T21:10:00Z</dcterms:created>
  <dcterms:modified xsi:type="dcterms:W3CDTF">2017-05-18T16:00:00Z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