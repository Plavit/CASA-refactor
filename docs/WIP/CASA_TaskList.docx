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7655" w:rsidRDefault="00AC1603" w:rsidP="00AC7655">
      <w:pPr>
        <w:pStyle w:val="Title"/>
      </w:pPr>
      <w:bookmarkStart w:id="0" w:name="_Toc479257667"/>
      <w:bookmarkStart w:id="1" w:name="_Toc481674305"/>
      <w:bookmarkStart w:id="2" w:name="_Toc481675195"/>
      <w:r>
        <w:t xml:space="preserve">Project </w:t>
      </w:r>
      <w:r w:rsidRPr="00193B42">
        <w:t>CASA</w:t>
      </w:r>
      <w:r>
        <w:t xml:space="preserve">: </w:t>
      </w:r>
      <w:bookmarkEnd w:id="0"/>
      <w:r w:rsidR="00BE70D9">
        <w:t>Task List</w:t>
      </w:r>
      <w:bookmarkStart w:id="3" w:name="_Toc479257675"/>
      <w:bookmarkEnd w:id="1"/>
      <w:bookmarkEnd w:id="2"/>
    </w:p>
    <w:p w:rsidR="00633FFD" w:rsidRPr="005962C3" w:rsidRDefault="00633FFD" w:rsidP="00633FFD">
      <w:pPr>
        <w:pStyle w:val="Odstavecseseznamem1"/>
        <w:ind w:left="0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Last update: May 4</w:t>
      </w:r>
      <w:r w:rsidRPr="00A7750F">
        <w:rPr>
          <w:rFonts w:ascii="Arial" w:hAnsi="Arial" w:cs="Arial"/>
          <w:i/>
          <w:sz w:val="24"/>
        </w:rPr>
        <w:t xml:space="preserve"> 2017</w:t>
      </w:r>
    </w:p>
    <w:sdt>
      <w:sdtPr>
        <w:rPr>
          <w:b/>
          <w:bCs/>
        </w:rPr>
        <w:id w:val="185260188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774970" w:rsidRPr="00774970" w:rsidRDefault="00633FFD" w:rsidP="00774970">
          <w:pPr>
            <w:spacing w:after="240"/>
            <w:rPr>
              <w:noProof/>
            </w:rPr>
          </w:pPr>
          <w:r w:rsidRPr="00545EE7">
            <w:rPr>
              <w:b/>
              <w:sz w:val="32"/>
              <w:szCs w:val="32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74970" w:rsidRDefault="00EB06C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6" w:history="1">
            <w:r w:rsidR="00774970" w:rsidRPr="00B94EE9">
              <w:rPr>
                <w:rStyle w:val="Hyperlink"/>
                <w:noProof/>
              </w:rPr>
              <w:t>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Task overview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_Toc481675196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7" w:history="1">
            <w:r w:rsidR="00774970" w:rsidRPr="00B94EE9">
              <w:rPr>
                <w:rStyle w:val="Hyperlink"/>
                <w:noProof/>
              </w:rPr>
              <w:t>A.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Analysis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_Toc481675197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8" w:history="1">
            <w:r w:rsidR="00774970" w:rsidRPr="00B94EE9">
              <w:rPr>
                <w:rStyle w:val="Hyperlink"/>
                <w:noProof/>
              </w:rPr>
              <w:t>A.1.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Mapping the CASA C code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_Toc481675198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199" w:history="1">
            <w:r w:rsidR="00774970" w:rsidRPr="00B94EE9">
              <w:rPr>
                <w:rStyle w:val="Hyperlink"/>
                <w:noProof/>
              </w:rPr>
              <w:t>A.2.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Running C code in Java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_Toc481675199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0" w:history="1">
            <w:r w:rsidR="00774970" w:rsidRPr="00B94EE9">
              <w:rPr>
                <w:rStyle w:val="Hyperlink"/>
                <w:noProof/>
              </w:rPr>
              <w:t>A.3.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Finding and implementing SAT/miniSAT solution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_Toc481675200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1" w:history="1">
            <w:r w:rsidR="00774970" w:rsidRPr="00B94EE9">
              <w:rPr>
                <w:rStyle w:val="Hyperlink"/>
                <w:noProof/>
              </w:rPr>
              <w:t>A.4.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Exploring the possibility to omit parsing modules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_Toc481675201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2" w:history="1">
            <w:r w:rsidR="00774970" w:rsidRPr="00B94EE9">
              <w:rPr>
                <w:rStyle w:val="Hyperlink"/>
                <w:noProof/>
              </w:rPr>
              <w:t>B.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Business requirements specification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_Toc481675202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3" w:history="1">
            <w:r w:rsidR="00774970" w:rsidRPr="00B94EE9">
              <w:rPr>
                <w:rStyle w:val="Hyperlink"/>
                <w:noProof/>
              </w:rPr>
              <w:t>B.1.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Overall requirements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_Toc481675203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4" w:history="1">
            <w:r w:rsidR="00774970" w:rsidRPr="00B94EE9">
              <w:rPr>
                <w:rStyle w:val="Hyperlink"/>
                <w:noProof/>
              </w:rPr>
              <w:t>B.2.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Testing strategy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_Toc481675204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5" w:history="1">
            <w:r w:rsidR="00774970" w:rsidRPr="00B94EE9">
              <w:rPr>
                <w:rStyle w:val="Hyperlink"/>
                <w:noProof/>
              </w:rPr>
              <w:t>C.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Coding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_Toc481675205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6" w:history="1">
            <w:r w:rsidR="00774970" w:rsidRPr="00B94EE9">
              <w:rPr>
                <w:rStyle w:val="Hyperlink"/>
                <w:noProof/>
              </w:rPr>
              <w:t>C.1.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Search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_Toc481675206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3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7" w:history="1">
            <w:r w:rsidR="00774970" w:rsidRPr="00B94EE9">
              <w:rPr>
                <w:rStyle w:val="Hyperlink"/>
                <w:noProof/>
              </w:rPr>
              <w:t>C.2.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Space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_Toc481675207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8" w:history="1">
            <w:r w:rsidR="00774970" w:rsidRPr="00B94EE9">
              <w:rPr>
                <w:rStyle w:val="Hyperlink"/>
                <w:noProof/>
              </w:rPr>
              <w:t>C.3.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State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_Toc481675208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09" w:history="1">
            <w:r w:rsidR="00774970" w:rsidRPr="00B94EE9">
              <w:rPr>
                <w:rStyle w:val="Hyperlink"/>
                <w:noProof/>
              </w:rPr>
              <w:t>C.4.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Utility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_Toc481675209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0" w:history="1">
            <w:r w:rsidR="00774970" w:rsidRPr="00B94EE9">
              <w:rPr>
                <w:rStyle w:val="Hyperlink"/>
                <w:noProof/>
              </w:rPr>
              <w:t>C.5.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Posix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_Toc481675210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1" w:history="1">
            <w:r w:rsidR="00774970" w:rsidRPr="00B94EE9">
              <w:rPr>
                <w:rStyle w:val="Hyperlink"/>
                <w:noProof/>
              </w:rPr>
              <w:t>C.6.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Cost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_Toc481675211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2" w:history="1">
            <w:r w:rsidR="00774970" w:rsidRPr="00B94EE9">
              <w:rPr>
                <w:rStyle w:val="Hyperlink"/>
                <w:noProof/>
              </w:rPr>
              <w:t>C.7.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Filter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_Toc481675212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3" w:history="1">
            <w:r w:rsidR="00774970" w:rsidRPr="00B94EE9">
              <w:rPr>
                <w:rStyle w:val="Hyperlink"/>
                <w:noProof/>
              </w:rPr>
              <w:t>C.8.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Heuristic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_Toc481675213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4" w:history="1">
            <w:r w:rsidR="00774970" w:rsidRPr="00B94EE9">
              <w:rPr>
                <w:rStyle w:val="Hyperlink"/>
                <w:noProof/>
              </w:rPr>
              <w:t>C.9.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Report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_Toc481675214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5" w:history="1">
            <w:r w:rsidR="00774970" w:rsidRPr="00B94EE9">
              <w:rPr>
                <w:rStyle w:val="Hyperlink"/>
                <w:noProof/>
              </w:rPr>
              <w:t>C.10.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Goal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_Toc481675215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6" w:history="1">
            <w:r w:rsidR="00774970" w:rsidRPr="00B94EE9">
              <w:rPr>
                <w:rStyle w:val="Hyperlink"/>
                <w:noProof/>
              </w:rPr>
              <w:t>C.11.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IO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_Toc481675216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7" w:history="1">
            <w:r w:rsidR="00774970" w:rsidRPr="00B94EE9">
              <w:rPr>
                <w:rStyle w:val="Hyperlink"/>
                <w:noProof/>
              </w:rPr>
              <w:t>C.12.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Bookkeeping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_Toc481675217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8" w:history="1">
            <w:r w:rsidR="00774970" w:rsidRPr="00B94EE9">
              <w:rPr>
                <w:rStyle w:val="Hyperlink"/>
                <w:noProof/>
              </w:rPr>
              <w:t>C.13.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Events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_Toc481675218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4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19" w:history="1">
            <w:r w:rsidR="00774970" w:rsidRPr="00B94EE9">
              <w:rPr>
                <w:rStyle w:val="Hyperlink"/>
                <w:noProof/>
              </w:rPr>
              <w:t>D.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Testing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_Toc481675219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0" w:history="1">
            <w:r w:rsidR="00774970" w:rsidRPr="00B94EE9">
              <w:rPr>
                <w:rStyle w:val="Hyperlink"/>
                <w:noProof/>
              </w:rPr>
              <w:t>D.1.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Search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_Toc481675220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1" w:history="1">
            <w:r w:rsidR="00774970" w:rsidRPr="00B94EE9">
              <w:rPr>
                <w:rStyle w:val="Hyperlink"/>
                <w:noProof/>
              </w:rPr>
              <w:t>D.2.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Space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_Toc481675221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2" w:history="1">
            <w:r w:rsidR="00774970" w:rsidRPr="00B94EE9">
              <w:rPr>
                <w:rStyle w:val="Hyperlink"/>
                <w:noProof/>
              </w:rPr>
              <w:t>D.3.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State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_Toc481675222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3" w:history="1">
            <w:r w:rsidR="00774970" w:rsidRPr="00B94EE9">
              <w:rPr>
                <w:rStyle w:val="Hyperlink"/>
                <w:noProof/>
              </w:rPr>
              <w:t>D.4.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Utility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_Toc481675223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4" w:history="1">
            <w:r w:rsidR="00774970" w:rsidRPr="00B94EE9">
              <w:rPr>
                <w:rStyle w:val="Hyperlink"/>
                <w:noProof/>
              </w:rPr>
              <w:t>D.5.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Posix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_Toc481675224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5" w:history="1">
            <w:r w:rsidR="00774970" w:rsidRPr="00B94EE9">
              <w:rPr>
                <w:rStyle w:val="Hyperlink"/>
                <w:noProof/>
              </w:rPr>
              <w:t>D.6.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Cost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_Toc481675225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6" w:history="1">
            <w:r w:rsidR="00774970" w:rsidRPr="00B94EE9">
              <w:rPr>
                <w:rStyle w:val="Hyperlink"/>
                <w:noProof/>
              </w:rPr>
              <w:t>D.7.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Filter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_Toc481675226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7" w:history="1">
            <w:r w:rsidR="00774970" w:rsidRPr="00B94EE9">
              <w:rPr>
                <w:rStyle w:val="Hyperlink"/>
                <w:noProof/>
              </w:rPr>
              <w:t>D.8.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Heuristic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_Toc481675227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8" w:history="1">
            <w:r w:rsidR="00774970" w:rsidRPr="00B94EE9">
              <w:rPr>
                <w:rStyle w:val="Hyperlink"/>
                <w:noProof/>
              </w:rPr>
              <w:t>D.9.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Report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_Toc481675228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29" w:history="1">
            <w:r w:rsidR="00774970" w:rsidRPr="00B94EE9">
              <w:rPr>
                <w:rStyle w:val="Hyperlink"/>
                <w:noProof/>
              </w:rPr>
              <w:t>D.10.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Goal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_Toc481675229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0" w:history="1">
            <w:r w:rsidR="00774970" w:rsidRPr="00B94EE9">
              <w:rPr>
                <w:rStyle w:val="Hyperlink"/>
                <w:noProof/>
              </w:rPr>
              <w:t>D.11.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IO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_Toc481675230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5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1" w:history="1">
            <w:r w:rsidR="00774970" w:rsidRPr="00B94EE9">
              <w:rPr>
                <w:rStyle w:val="Hyperlink"/>
                <w:noProof/>
              </w:rPr>
              <w:t>D.12.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Bookkeeping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_Toc481675231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2" w:history="1">
            <w:r w:rsidR="00774970" w:rsidRPr="00B94EE9">
              <w:rPr>
                <w:rStyle w:val="Hyperlink"/>
                <w:noProof/>
              </w:rPr>
              <w:t>D.13.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Events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_Toc481675232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3" w:history="1">
            <w:r w:rsidR="00774970" w:rsidRPr="00B94EE9">
              <w:rPr>
                <w:rStyle w:val="Hyperlink"/>
                <w:noProof/>
              </w:rPr>
              <w:t>E.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Document creation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_Toc481675233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4" w:history="1">
            <w:r w:rsidR="00774970" w:rsidRPr="00B94EE9">
              <w:rPr>
                <w:rStyle w:val="Hyperlink"/>
                <w:noProof/>
              </w:rPr>
              <w:t>E.1.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Workshop materials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_Toc481675234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5" w:history="1">
            <w:r w:rsidR="00774970" w:rsidRPr="00B94EE9">
              <w:rPr>
                <w:rStyle w:val="Hyperlink"/>
                <w:noProof/>
              </w:rPr>
              <w:t>E.2.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Requirements List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_Toc481675235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6" w:history="1">
            <w:r w:rsidR="00774970" w:rsidRPr="00B94EE9">
              <w:rPr>
                <w:rStyle w:val="Hyperlink"/>
                <w:noProof/>
              </w:rPr>
              <w:t>E.3.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Task List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_Toc481675236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7" w:history="1">
            <w:r w:rsidR="00774970" w:rsidRPr="00B94EE9">
              <w:rPr>
                <w:rStyle w:val="Hyperlink"/>
                <w:noProof/>
              </w:rPr>
              <w:t>E.4.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Project Plan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_Toc481675237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8" w:history="1">
            <w:r w:rsidR="00774970" w:rsidRPr="00B94EE9">
              <w:rPr>
                <w:rStyle w:val="Hyperlink"/>
                <w:noProof/>
              </w:rPr>
              <w:t>E.5.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Project Report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_Toc481675238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39" w:history="1">
            <w:r w:rsidR="00774970" w:rsidRPr="00B94EE9">
              <w:rPr>
                <w:rStyle w:val="Hyperlink"/>
                <w:noProof/>
              </w:rPr>
              <w:t>F.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Other tasks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_Toc481675239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6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774970" w:rsidRDefault="00EB06C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cs-CZ" w:eastAsia="cs-CZ"/>
            </w:rPr>
          </w:pPr>
          <w:hyperlink w:anchor="_Toc481675240" w:history="1">
            <w:r w:rsidR="00774970" w:rsidRPr="00B94EE9">
              <w:rPr>
                <w:rStyle w:val="Hyperlink"/>
                <w:noProof/>
              </w:rPr>
              <w:t>2.</w:t>
            </w:r>
            <w:r w:rsidR="00774970">
              <w:rPr>
                <w:rFonts w:asciiTheme="minorHAnsi" w:eastAsiaTheme="minorEastAsia" w:hAnsiTheme="minorHAnsi" w:cstheme="minorBidi"/>
                <w:noProof/>
                <w:lang w:val="cs-CZ" w:eastAsia="cs-CZ"/>
              </w:rPr>
              <w:tab/>
            </w:r>
            <w:r w:rsidR="00774970" w:rsidRPr="00B94EE9">
              <w:rPr>
                <w:rStyle w:val="Hyperlink"/>
                <w:noProof/>
              </w:rPr>
              <w:t>Points distribution</w:t>
            </w:r>
            <w:r w:rsidR="00774970">
              <w:rPr>
                <w:noProof/>
                <w:webHidden/>
              </w:rPr>
              <w:tab/>
            </w:r>
            <w:r w:rsidR="00774970">
              <w:rPr>
                <w:noProof/>
                <w:webHidden/>
              </w:rPr>
              <w:fldChar w:fldCharType="begin"/>
            </w:r>
            <w:r w:rsidR="00774970">
              <w:rPr>
                <w:noProof/>
                <w:webHidden/>
              </w:rPr>
              <w:instrText xml:space="preserve"> PAGEREF _Toc481675240 \h </w:instrText>
            </w:r>
            <w:r w:rsidR="00774970">
              <w:rPr>
                <w:noProof/>
                <w:webHidden/>
              </w:rPr>
            </w:r>
            <w:r w:rsidR="00774970">
              <w:rPr>
                <w:noProof/>
                <w:webHidden/>
              </w:rPr>
              <w:fldChar w:fldCharType="separate"/>
            </w:r>
            <w:r w:rsidR="001C1C78">
              <w:rPr>
                <w:noProof/>
                <w:webHidden/>
              </w:rPr>
              <w:t>7</w:t>
            </w:r>
            <w:r w:rsidR="00774970">
              <w:rPr>
                <w:noProof/>
                <w:webHidden/>
              </w:rPr>
              <w:fldChar w:fldCharType="end"/>
            </w:r>
          </w:hyperlink>
        </w:p>
        <w:p w:rsidR="00633FFD" w:rsidRDefault="00633FFD" w:rsidP="0065739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4" w:name="_Toc481674306" w:displacedByCustomXml="prev"/>
    <w:bookmarkEnd w:id="4" w:displacedByCustomXml="prev"/>
    <w:p w:rsidR="00B32CCC" w:rsidRDefault="00B32CCC">
      <w:pPr>
        <w:suppressAutoHyphens w:val="0"/>
        <w:spacing w:line="240" w:lineRule="auto"/>
        <w:rPr>
          <w:rFonts w:eastAsia="Times New Roman"/>
          <w:b/>
          <w:bCs/>
          <w:color w:val="292923"/>
          <w:sz w:val="32"/>
          <w:szCs w:val="26"/>
        </w:rPr>
      </w:pPr>
      <w:bookmarkStart w:id="5" w:name="_Toc481675196"/>
      <w:r>
        <w:br w:type="page"/>
      </w:r>
    </w:p>
    <w:p w:rsidR="005F3B47" w:rsidRDefault="002E7BC9" w:rsidP="00657398">
      <w:pPr>
        <w:pStyle w:val="Heading2"/>
        <w:widowControl w:val="0"/>
        <w:ind w:left="357" w:hanging="357"/>
      </w:pPr>
      <w:r w:rsidRPr="008D5D69">
        <w:lastRenderedPageBreak/>
        <w:t>Task</w:t>
      </w:r>
      <w:r>
        <w:t xml:space="preserve"> overview</w:t>
      </w:r>
      <w:bookmarkEnd w:id="3"/>
      <w:bookmarkEnd w:id="5"/>
    </w:p>
    <w:p w:rsidR="00AC3EBE" w:rsidRDefault="00AC3EBE" w:rsidP="008D022F">
      <w:pPr>
        <w:pStyle w:val="Heading3"/>
        <w:numPr>
          <w:ilvl w:val="0"/>
          <w:numId w:val="12"/>
        </w:numPr>
      </w:pPr>
      <w:bookmarkStart w:id="6" w:name="_Toc479257676"/>
      <w:bookmarkStart w:id="7" w:name="_Toc481675197"/>
      <w:r w:rsidRPr="00193B42">
        <w:t>Analysis</w:t>
      </w:r>
      <w:bookmarkEnd w:id="6"/>
      <w:bookmarkEnd w:id="7"/>
    </w:p>
    <w:p w:rsidR="00657398" w:rsidRDefault="00657398" w:rsidP="00657398">
      <w:pPr>
        <w:pStyle w:val="BodyText"/>
      </w:pPr>
      <w:r>
        <w:t>Tasks regarding analysis of program are contained within this category.</w:t>
      </w:r>
    </w:p>
    <w:p w:rsidR="00774970" w:rsidRPr="00657398" w:rsidRDefault="00774970" w:rsidP="00657398">
      <w:pPr>
        <w:pStyle w:val="BodyText"/>
      </w:pPr>
      <w:r>
        <w:t>Responsible: Ho Minh Thanh</w:t>
      </w:r>
    </w:p>
    <w:p w:rsidR="00657398" w:rsidRDefault="00657398" w:rsidP="008D022F">
      <w:pPr>
        <w:pStyle w:val="Heading4"/>
      </w:pPr>
      <w:bookmarkStart w:id="8" w:name="_Toc481675198"/>
      <w:bookmarkStart w:id="9" w:name="_Toc479257677"/>
      <w:r>
        <w:t>Mapping the CASA C code</w:t>
      </w:r>
      <w:bookmarkEnd w:id="8"/>
    </w:p>
    <w:p w:rsidR="00657398" w:rsidRDefault="00657398" w:rsidP="00657398">
      <w:pPr>
        <w:pStyle w:val="Status"/>
      </w:pPr>
      <w:r w:rsidRPr="00657398">
        <w:t>Status: Completed</w:t>
      </w:r>
    </w:p>
    <w:p w:rsidR="00AC3EBE" w:rsidRDefault="001A15A5" w:rsidP="008D022F">
      <w:pPr>
        <w:pStyle w:val="Heading4"/>
      </w:pPr>
      <w:bookmarkStart w:id="10" w:name="_Toc481675199"/>
      <w:r>
        <w:t>Running C code in Java</w:t>
      </w:r>
      <w:bookmarkEnd w:id="9"/>
      <w:bookmarkEnd w:id="10"/>
    </w:p>
    <w:p w:rsidR="00657398" w:rsidRDefault="00657398" w:rsidP="00657398">
      <w:pPr>
        <w:pStyle w:val="Status"/>
      </w:pPr>
      <w:r w:rsidRPr="00657398">
        <w:t>Status: Completed</w:t>
      </w:r>
    </w:p>
    <w:p w:rsidR="00355B10" w:rsidRDefault="00355B10" w:rsidP="00657398">
      <w:pPr>
        <w:pStyle w:val="Status"/>
      </w:pPr>
      <w:r>
        <w:t>Minutes relevant: w7</w:t>
      </w:r>
      <w:bookmarkStart w:id="11" w:name="_GoBack"/>
      <w:bookmarkEnd w:id="11"/>
    </w:p>
    <w:p w:rsidR="00355B10" w:rsidRDefault="00355B10" w:rsidP="00355B10">
      <w:pPr>
        <w:pStyle w:val="Heading4"/>
      </w:pPr>
      <w:r>
        <w:t>Create a UML diagram of CASA function</w:t>
      </w:r>
    </w:p>
    <w:p w:rsidR="00355B10" w:rsidRDefault="00355B10" w:rsidP="00657398">
      <w:pPr>
        <w:pStyle w:val="Status"/>
      </w:pPr>
      <w:r w:rsidRPr="00657398">
        <w:t>Status: Completed</w:t>
      </w:r>
    </w:p>
    <w:p w:rsidR="00BE70D9" w:rsidRDefault="00BE70D9" w:rsidP="008D022F">
      <w:pPr>
        <w:pStyle w:val="Heading4"/>
      </w:pPr>
      <w:bookmarkStart w:id="12" w:name="_Toc481675200"/>
      <w:r>
        <w:t xml:space="preserve">Finding </w:t>
      </w:r>
      <w:r w:rsidR="00355B10">
        <w:t>a</w:t>
      </w:r>
      <w:r>
        <w:t xml:space="preserve"> SAT/miniSAT solution</w:t>
      </w:r>
      <w:bookmarkEnd w:id="12"/>
      <w:r>
        <w:t xml:space="preserve"> </w:t>
      </w:r>
    </w:p>
    <w:p w:rsidR="00657398" w:rsidRDefault="00657398" w:rsidP="00657398">
      <w:pPr>
        <w:pStyle w:val="Status"/>
      </w:pPr>
      <w:r w:rsidRPr="00657398">
        <w:t>Status: Completed</w:t>
      </w:r>
    </w:p>
    <w:p w:rsidR="00BE70D9" w:rsidRDefault="00BE70D9" w:rsidP="008D022F">
      <w:pPr>
        <w:pStyle w:val="Heading4"/>
      </w:pPr>
      <w:bookmarkStart w:id="13" w:name="_Toc481675201"/>
      <w:r>
        <w:t>Exploring the possibility to omit parsing modules</w:t>
      </w:r>
      <w:bookmarkEnd w:id="13"/>
    </w:p>
    <w:p w:rsidR="00657398" w:rsidRDefault="00657398" w:rsidP="00657398">
      <w:pPr>
        <w:pStyle w:val="Status"/>
      </w:pPr>
      <w:r w:rsidRPr="00657398">
        <w:t>Status: Completed</w:t>
      </w:r>
    </w:p>
    <w:p w:rsidR="00355B10" w:rsidRDefault="00355B10" w:rsidP="00657398">
      <w:pPr>
        <w:pStyle w:val="Status"/>
      </w:pPr>
    </w:p>
    <w:p w:rsidR="00AC3EBE" w:rsidRDefault="00AC3EBE" w:rsidP="008D022F">
      <w:pPr>
        <w:pStyle w:val="Heading3"/>
      </w:pPr>
      <w:bookmarkStart w:id="14" w:name="_Toc479257678"/>
      <w:bookmarkStart w:id="15" w:name="_Toc481675202"/>
      <w:r>
        <w:t>Business requirements specification</w:t>
      </w:r>
      <w:bookmarkEnd w:id="14"/>
      <w:bookmarkEnd w:id="15"/>
    </w:p>
    <w:p w:rsidR="00657398" w:rsidRPr="00657398" w:rsidRDefault="00774970" w:rsidP="00774970">
      <w:r>
        <w:t>Responsible: Marek Szeles</w:t>
      </w:r>
    </w:p>
    <w:p w:rsidR="00495A35" w:rsidRDefault="00495A35" w:rsidP="008D022F">
      <w:pPr>
        <w:pStyle w:val="Heading4"/>
      </w:pPr>
      <w:bookmarkStart w:id="16" w:name="_Toc481675203"/>
      <w:bookmarkStart w:id="17" w:name="_Toc479257679"/>
      <w:r>
        <w:t>Overall requirements</w:t>
      </w:r>
      <w:bookmarkEnd w:id="16"/>
    </w:p>
    <w:p w:rsidR="00657398" w:rsidRDefault="00657398" w:rsidP="00657398">
      <w:pPr>
        <w:rPr>
          <w:i/>
        </w:rPr>
      </w:pPr>
      <w:r w:rsidRPr="00657398">
        <w:rPr>
          <w:i/>
        </w:rPr>
        <w:t>Status: Completed</w:t>
      </w:r>
    </w:p>
    <w:p w:rsidR="00355B10" w:rsidRDefault="00355B10" w:rsidP="00355B10">
      <w:pPr>
        <w:pStyle w:val="Heading4"/>
      </w:pPr>
      <w:r>
        <w:t>Overall requirements</w:t>
      </w:r>
    </w:p>
    <w:p w:rsidR="00355B10" w:rsidRDefault="00355B10" w:rsidP="00657398">
      <w:pPr>
        <w:rPr>
          <w:i/>
        </w:rPr>
      </w:pPr>
      <w:r w:rsidRPr="00657398">
        <w:rPr>
          <w:i/>
        </w:rPr>
        <w:t>Status: Completed</w:t>
      </w:r>
    </w:p>
    <w:p w:rsidR="001A15A5" w:rsidRDefault="001A15A5" w:rsidP="008D022F">
      <w:pPr>
        <w:pStyle w:val="Heading4"/>
      </w:pPr>
      <w:bookmarkStart w:id="18" w:name="_Toc481675204"/>
      <w:r>
        <w:t>Testing strategy</w:t>
      </w:r>
      <w:bookmarkEnd w:id="17"/>
      <w:bookmarkEnd w:id="18"/>
    </w:p>
    <w:p w:rsidR="00657398" w:rsidRDefault="00657398" w:rsidP="00657398">
      <w:pPr>
        <w:pStyle w:val="Status"/>
      </w:pPr>
      <w:r w:rsidRPr="00657398">
        <w:t>Status: Completed</w:t>
      </w:r>
    </w:p>
    <w:p w:rsidR="00AC3EBE" w:rsidRDefault="00AC3EBE" w:rsidP="008D022F">
      <w:pPr>
        <w:pStyle w:val="Heading3"/>
      </w:pPr>
      <w:bookmarkStart w:id="19" w:name="_Toc479257680"/>
      <w:bookmarkStart w:id="20" w:name="_Toc481675205"/>
      <w:r>
        <w:lastRenderedPageBreak/>
        <w:t>Coding</w:t>
      </w:r>
      <w:bookmarkEnd w:id="19"/>
      <w:bookmarkEnd w:id="20"/>
    </w:p>
    <w:p w:rsidR="00657398" w:rsidRDefault="00657398" w:rsidP="00657398">
      <w:pPr>
        <w:pStyle w:val="BodyText"/>
      </w:pPr>
      <w:r>
        <w:t>Tasks regarding program translation and further development are contained within this category.</w:t>
      </w:r>
    </w:p>
    <w:p w:rsidR="00774970" w:rsidRPr="00657398" w:rsidRDefault="00774970" w:rsidP="00657398">
      <w:pPr>
        <w:pStyle w:val="BodyText"/>
      </w:pPr>
      <w:r>
        <w:t>Responsible: David Löffler</w:t>
      </w:r>
    </w:p>
    <w:p w:rsidR="001A15A5" w:rsidRDefault="001A15A5" w:rsidP="008D022F">
      <w:pPr>
        <w:pStyle w:val="Heading4"/>
      </w:pPr>
      <w:bookmarkStart w:id="21" w:name="_Toc479257681"/>
      <w:bookmarkStart w:id="22" w:name="_Toc481675206"/>
      <w:r>
        <w:t>Search</w:t>
      </w:r>
      <w:bookmarkEnd w:id="21"/>
      <w:bookmarkEnd w:id="22"/>
    </w:p>
    <w:p w:rsidR="00657398" w:rsidRP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3" w:name="_Toc479257682"/>
      <w:bookmarkStart w:id="24" w:name="_Toc481675207"/>
      <w:r>
        <w:t>Space</w:t>
      </w:r>
      <w:bookmarkEnd w:id="23"/>
      <w:bookmarkEnd w:id="2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5" w:name="_Toc479257683"/>
      <w:bookmarkStart w:id="26" w:name="_Toc481675208"/>
      <w:r>
        <w:t>State</w:t>
      </w:r>
      <w:bookmarkEnd w:id="25"/>
      <w:bookmarkEnd w:id="26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27" w:name="_Toc479257684"/>
      <w:bookmarkStart w:id="28" w:name="_Toc481675209"/>
      <w:r>
        <w:t>Utility</w:t>
      </w:r>
      <w:bookmarkEnd w:id="27"/>
      <w:bookmarkEnd w:id="28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657398" w:rsidP="008D022F">
      <w:pPr>
        <w:pStyle w:val="Heading4"/>
      </w:pPr>
      <w:bookmarkStart w:id="29" w:name="_Toc479257685"/>
      <w:bookmarkStart w:id="30" w:name="_Toc481675210"/>
      <w:r>
        <w:t>P</w:t>
      </w:r>
      <w:r w:rsidR="001A15A5">
        <w:t>osix</w:t>
      </w:r>
      <w:bookmarkEnd w:id="29"/>
      <w:bookmarkEnd w:id="30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1A15A5" w:rsidRDefault="001A15A5" w:rsidP="008D022F">
      <w:pPr>
        <w:pStyle w:val="Heading4"/>
      </w:pPr>
      <w:bookmarkStart w:id="31" w:name="_Toc479257686"/>
      <w:bookmarkStart w:id="32" w:name="_Toc481675211"/>
      <w:r>
        <w:t>Cost</w:t>
      </w:r>
      <w:bookmarkEnd w:id="31"/>
      <w:bookmarkEnd w:id="32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3" w:name="_Toc479257687"/>
      <w:bookmarkStart w:id="34" w:name="_Toc481675212"/>
      <w:r>
        <w:t>Filter</w:t>
      </w:r>
      <w:bookmarkEnd w:id="33"/>
      <w:bookmarkEnd w:id="3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5" w:name="_Toc479257688"/>
      <w:bookmarkStart w:id="36" w:name="_Toc481675213"/>
      <w:r>
        <w:t>Heuristic</w:t>
      </w:r>
      <w:bookmarkEnd w:id="35"/>
      <w:bookmarkEnd w:id="36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7" w:name="_Toc479257689"/>
      <w:bookmarkStart w:id="38" w:name="_Toc481675214"/>
      <w:r>
        <w:t>Report</w:t>
      </w:r>
      <w:bookmarkEnd w:id="37"/>
      <w:bookmarkEnd w:id="38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39" w:name="_Toc479257690"/>
      <w:bookmarkStart w:id="40" w:name="_Toc481675215"/>
      <w:r>
        <w:t>Goal</w:t>
      </w:r>
      <w:bookmarkEnd w:id="39"/>
      <w:bookmarkEnd w:id="40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41" w:name="_Toc479257691"/>
      <w:bookmarkStart w:id="42" w:name="_Toc481675216"/>
      <w:r>
        <w:lastRenderedPageBreak/>
        <w:t>IO</w:t>
      </w:r>
      <w:bookmarkEnd w:id="41"/>
      <w:bookmarkEnd w:id="42"/>
    </w:p>
    <w:p w:rsidR="00774970" w:rsidRDefault="00774970" w:rsidP="00774970">
      <w:pPr>
        <w:pStyle w:val="Status"/>
      </w:pPr>
      <w:bookmarkStart w:id="43" w:name="_Toc479257692"/>
      <w:bookmarkStart w:id="44" w:name="_Toc481675217"/>
      <w:r w:rsidRPr="00657398">
        <w:t xml:space="preserve">Status: </w:t>
      </w:r>
      <w:r>
        <w:t>Change request pending</w:t>
      </w:r>
    </w:p>
    <w:p w:rsidR="001A15A5" w:rsidRDefault="001A15A5" w:rsidP="008D022F">
      <w:pPr>
        <w:pStyle w:val="Heading4"/>
      </w:pPr>
      <w:r>
        <w:t>Bookkeeping</w:t>
      </w:r>
      <w:bookmarkEnd w:id="43"/>
      <w:bookmarkEnd w:id="44"/>
    </w:p>
    <w:p w:rsidR="00657398" w:rsidRDefault="00657398" w:rsidP="00657398">
      <w:pPr>
        <w:pStyle w:val="Status"/>
      </w:pPr>
      <w:r w:rsidRPr="00657398">
        <w:t>Status: Completed</w:t>
      </w:r>
    </w:p>
    <w:p w:rsidR="001A15A5" w:rsidRDefault="001A15A5" w:rsidP="008D022F">
      <w:pPr>
        <w:pStyle w:val="Heading4"/>
      </w:pPr>
      <w:bookmarkStart w:id="45" w:name="_Toc479257693"/>
      <w:bookmarkStart w:id="46" w:name="_Toc481675218"/>
      <w:r>
        <w:t>Events</w:t>
      </w:r>
      <w:bookmarkEnd w:id="45"/>
      <w:bookmarkEnd w:id="46"/>
    </w:p>
    <w:p w:rsidR="00657398" w:rsidRDefault="00657398" w:rsidP="00657398">
      <w:pPr>
        <w:pStyle w:val="Status"/>
      </w:pPr>
      <w:r w:rsidRPr="00657398">
        <w:t>Status: Completed</w:t>
      </w:r>
    </w:p>
    <w:p w:rsidR="00800095" w:rsidRDefault="00800095" w:rsidP="008D022F">
      <w:pPr>
        <w:pStyle w:val="Heading3"/>
      </w:pPr>
      <w:bookmarkStart w:id="47" w:name="_Toc481675219"/>
      <w:r>
        <w:t>Testing</w:t>
      </w:r>
      <w:bookmarkEnd w:id="47"/>
    </w:p>
    <w:p w:rsidR="00774970" w:rsidRDefault="00774970" w:rsidP="00774970">
      <w:pPr>
        <w:pStyle w:val="BodyText"/>
      </w:pPr>
      <w:r>
        <w:t>Tasks regarding module testing are contained within this category.</w:t>
      </w:r>
    </w:p>
    <w:p w:rsidR="00774970" w:rsidRPr="00774970" w:rsidRDefault="00774970" w:rsidP="00774970">
      <w:pPr>
        <w:pStyle w:val="BodyText"/>
      </w:pPr>
      <w:r>
        <w:t>Responsible: Kryštof Sýkora</w:t>
      </w:r>
    </w:p>
    <w:p w:rsidR="00657398" w:rsidRDefault="00657398" w:rsidP="008D022F">
      <w:pPr>
        <w:pStyle w:val="Heading4"/>
      </w:pPr>
      <w:bookmarkStart w:id="48" w:name="_Toc481675220"/>
      <w:r>
        <w:t>Search</w:t>
      </w:r>
      <w:bookmarkEnd w:id="48"/>
    </w:p>
    <w:p w:rsidR="00657398" w:rsidRPr="00657398" w:rsidRDefault="00657398" w:rsidP="00657398">
      <w:pPr>
        <w:pStyle w:val="Status"/>
      </w:pPr>
      <w:r w:rsidRPr="00657398">
        <w:t xml:space="preserve">Status: </w:t>
      </w:r>
      <w:r w:rsidR="00774970">
        <w:t>Not started</w:t>
      </w:r>
    </w:p>
    <w:p w:rsidR="00657398" w:rsidRDefault="00657398" w:rsidP="008D022F">
      <w:pPr>
        <w:pStyle w:val="Heading4"/>
      </w:pPr>
      <w:bookmarkStart w:id="49" w:name="_Toc481675221"/>
      <w:r>
        <w:t>Space</w:t>
      </w:r>
      <w:bookmarkEnd w:id="49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0" w:name="_Toc481675222"/>
      <w:r>
        <w:t>State</w:t>
      </w:r>
      <w:bookmarkEnd w:id="50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1" w:name="_Toc481675223"/>
      <w:r>
        <w:t>Utility</w:t>
      </w:r>
      <w:bookmarkEnd w:id="51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2" w:name="_Toc481675224"/>
      <w:r>
        <w:t>Posix</w:t>
      </w:r>
      <w:bookmarkEnd w:id="52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657398" w:rsidRDefault="00657398" w:rsidP="008D022F">
      <w:pPr>
        <w:pStyle w:val="Heading4"/>
      </w:pPr>
      <w:bookmarkStart w:id="53" w:name="_Toc481675225"/>
      <w:r>
        <w:t>Cost</w:t>
      </w:r>
      <w:bookmarkEnd w:id="53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4" w:name="_Toc481675226"/>
      <w:r>
        <w:t>Filter</w:t>
      </w:r>
      <w:bookmarkEnd w:id="54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5" w:name="_Toc481675227"/>
      <w:r>
        <w:t>Heuristic</w:t>
      </w:r>
      <w:bookmarkEnd w:id="55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6" w:name="_Toc481675228"/>
      <w:r>
        <w:lastRenderedPageBreak/>
        <w:t>Report</w:t>
      </w:r>
      <w:bookmarkEnd w:id="56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7" w:name="_Toc481675229"/>
      <w:r>
        <w:t>Goal</w:t>
      </w:r>
      <w:bookmarkEnd w:id="57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58" w:name="_Toc481675230"/>
      <w:r>
        <w:t>IO</w:t>
      </w:r>
      <w:bookmarkEnd w:id="58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Change request pending</w:t>
      </w:r>
    </w:p>
    <w:p w:rsidR="00657398" w:rsidRDefault="00657398" w:rsidP="008D022F">
      <w:pPr>
        <w:pStyle w:val="Heading4"/>
      </w:pPr>
      <w:bookmarkStart w:id="59" w:name="_Toc481675231"/>
      <w:r>
        <w:t>Bookkeeping</w:t>
      </w:r>
      <w:bookmarkEnd w:id="59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657398" w:rsidRDefault="00657398" w:rsidP="008D022F">
      <w:pPr>
        <w:pStyle w:val="Heading4"/>
      </w:pPr>
      <w:bookmarkStart w:id="60" w:name="_Toc481675232"/>
      <w:r>
        <w:t>Events</w:t>
      </w:r>
      <w:bookmarkEnd w:id="60"/>
    </w:p>
    <w:p w:rsidR="00657398" w:rsidRDefault="00657398" w:rsidP="00657398">
      <w:pPr>
        <w:pStyle w:val="Status"/>
      </w:pPr>
      <w:r w:rsidRPr="00657398">
        <w:t xml:space="preserve">Status: </w:t>
      </w:r>
      <w:r w:rsidR="00774970">
        <w:t>In progress</w:t>
      </w:r>
    </w:p>
    <w:p w:rsidR="00193B42" w:rsidRDefault="00193B42" w:rsidP="008D022F">
      <w:pPr>
        <w:pStyle w:val="Heading3"/>
      </w:pPr>
      <w:bookmarkStart w:id="61" w:name="_Toc481675233"/>
      <w:r>
        <w:t>Document creation</w:t>
      </w:r>
      <w:bookmarkEnd w:id="61"/>
    </w:p>
    <w:p w:rsidR="00774970" w:rsidRPr="00774970" w:rsidRDefault="00774970" w:rsidP="00774970">
      <w:r>
        <w:t>Responsible: Marek Szeles</w:t>
      </w:r>
    </w:p>
    <w:p w:rsidR="008D022F" w:rsidRDefault="008D022F" w:rsidP="008D022F">
      <w:pPr>
        <w:pStyle w:val="Heading4"/>
      </w:pPr>
      <w:bookmarkStart w:id="62" w:name="_Toc481675234"/>
      <w:r>
        <w:t>Workshop materials</w:t>
      </w:r>
      <w:bookmarkEnd w:id="62"/>
    </w:p>
    <w:p w:rsidR="008D022F" w:rsidRDefault="008D022F" w:rsidP="008D022F">
      <w:pPr>
        <w:pStyle w:val="Status"/>
      </w:pPr>
      <w:r w:rsidRPr="00657398">
        <w:t>Status: Completed</w:t>
      </w:r>
    </w:p>
    <w:p w:rsidR="00355B10" w:rsidRDefault="00355B10" w:rsidP="00355B10">
      <w:pPr>
        <w:pStyle w:val="Heading4"/>
      </w:pPr>
      <w:r>
        <w:t>Git wiki</w:t>
      </w:r>
    </w:p>
    <w:p w:rsidR="00355B10" w:rsidRDefault="00355B10" w:rsidP="008D022F">
      <w:pPr>
        <w:pStyle w:val="Status"/>
      </w:pPr>
      <w:r w:rsidRPr="00657398">
        <w:t>Status: Completed</w:t>
      </w:r>
    </w:p>
    <w:p w:rsidR="00355B10" w:rsidRPr="00657398" w:rsidRDefault="00355B10" w:rsidP="008D022F">
      <w:pPr>
        <w:pStyle w:val="Status"/>
      </w:pPr>
      <w:r>
        <w:t>Minutes relevant: w7</w:t>
      </w:r>
    </w:p>
    <w:p w:rsidR="008D022F" w:rsidRDefault="008D022F" w:rsidP="008D022F">
      <w:pPr>
        <w:pStyle w:val="Heading4"/>
      </w:pPr>
      <w:bookmarkStart w:id="63" w:name="_Toc481675235"/>
      <w:r>
        <w:t>Requirements List</w:t>
      </w:r>
      <w:bookmarkEnd w:id="63"/>
    </w:p>
    <w:p w:rsidR="008D022F" w:rsidRDefault="008D022F" w:rsidP="008D022F">
      <w:pPr>
        <w:pStyle w:val="Status"/>
      </w:pPr>
      <w:r w:rsidRPr="00657398">
        <w:t>Status: Completed</w:t>
      </w:r>
    </w:p>
    <w:p w:rsidR="008D022F" w:rsidRDefault="008D022F" w:rsidP="008D022F">
      <w:pPr>
        <w:pStyle w:val="Heading4"/>
      </w:pPr>
      <w:bookmarkStart w:id="64" w:name="_Toc481675236"/>
      <w:r>
        <w:t>Task List</w:t>
      </w:r>
      <w:bookmarkEnd w:id="64"/>
    </w:p>
    <w:p w:rsidR="008D022F" w:rsidRDefault="008D022F" w:rsidP="008D022F">
      <w:pPr>
        <w:pStyle w:val="Status"/>
      </w:pPr>
      <w:r w:rsidRPr="00657398">
        <w:t>Status: Completed</w:t>
      </w:r>
    </w:p>
    <w:p w:rsidR="00657398" w:rsidRDefault="00657398" w:rsidP="008D022F">
      <w:pPr>
        <w:pStyle w:val="Heading4"/>
      </w:pPr>
      <w:bookmarkStart w:id="65" w:name="_Toc481675237"/>
      <w:r>
        <w:t>Project Plan</w:t>
      </w:r>
      <w:bookmarkEnd w:id="65"/>
    </w:p>
    <w:p w:rsidR="008D022F" w:rsidRDefault="008D022F" w:rsidP="008D022F">
      <w:pPr>
        <w:pStyle w:val="Status"/>
      </w:pPr>
      <w:r w:rsidRPr="00657398">
        <w:t>Status: Completed</w:t>
      </w:r>
    </w:p>
    <w:p w:rsidR="008D022F" w:rsidRPr="008D022F" w:rsidRDefault="008D022F" w:rsidP="008D022F">
      <w:pPr>
        <w:pStyle w:val="Heading4"/>
      </w:pPr>
      <w:bookmarkStart w:id="66" w:name="_Toc481675238"/>
      <w:r w:rsidRPr="008D022F">
        <w:t>Project Report</w:t>
      </w:r>
      <w:bookmarkEnd w:id="66"/>
    </w:p>
    <w:p w:rsidR="008D022F" w:rsidRDefault="008D022F" w:rsidP="008D022F">
      <w:pPr>
        <w:pStyle w:val="Status"/>
      </w:pPr>
      <w:r w:rsidRPr="00657398">
        <w:t xml:space="preserve">Status: </w:t>
      </w:r>
      <w:r>
        <w:t>In progress</w:t>
      </w:r>
    </w:p>
    <w:p w:rsidR="00193B42" w:rsidRDefault="00193B42" w:rsidP="008D022F">
      <w:pPr>
        <w:pStyle w:val="Heading3"/>
      </w:pPr>
      <w:bookmarkStart w:id="67" w:name="_Toc481675239"/>
      <w:r w:rsidRPr="008D022F">
        <w:lastRenderedPageBreak/>
        <w:t>Other tasks</w:t>
      </w:r>
      <w:bookmarkEnd w:id="67"/>
    </w:p>
    <w:p w:rsidR="008D022F" w:rsidRPr="008D022F" w:rsidRDefault="008D022F" w:rsidP="008D022F">
      <w:pPr>
        <w:pStyle w:val="Status"/>
      </w:pPr>
      <w:r>
        <w:t>No tasks defined</w:t>
      </w:r>
    </w:p>
    <w:p w:rsidR="00D3634D" w:rsidRDefault="00193B42" w:rsidP="00193B42">
      <w:pPr>
        <w:pStyle w:val="Heading2"/>
      </w:pPr>
      <w:bookmarkStart w:id="68" w:name="_Toc481675240"/>
      <w:r>
        <w:t>Points distribution</w:t>
      </w:r>
      <w:bookmarkEnd w:id="68"/>
    </w:p>
    <w:p w:rsidR="00657398" w:rsidRPr="00657398" w:rsidRDefault="00657398" w:rsidP="00657398">
      <w:r>
        <w:rPr>
          <w:noProof/>
          <w:lang w:val="cs-CZ" w:eastAsia="cs-CZ"/>
        </w:rPr>
        <w:drawing>
          <wp:inline distT="0" distB="0" distL="0" distR="0" wp14:anchorId="079D80EE" wp14:editId="66A6C1D7">
            <wp:extent cx="594360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398" w:rsidRPr="00657398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6C5" w:rsidRDefault="00EB06C5" w:rsidP="00834431">
      <w:r>
        <w:separator/>
      </w:r>
    </w:p>
  </w:endnote>
  <w:endnote w:type="continuationSeparator" w:id="0">
    <w:p w:rsidR="00EB06C5" w:rsidRDefault="00EB06C5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970" w:rsidRPr="00DD5B2C" w:rsidRDefault="00774970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355B10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355B10">
      <w:rPr>
        <w:noProof/>
      </w:rPr>
      <w:t>7</w:t>
    </w:r>
    <w:r w:rsidRPr="00DD5B2C">
      <w:rPr>
        <w:sz w:val="24"/>
        <w:szCs w:val="24"/>
      </w:rPr>
      <w:fldChar w:fldCharType="end"/>
    </w:r>
  </w:p>
  <w:p w:rsidR="00774970" w:rsidRPr="00DD5B2C" w:rsidRDefault="00774970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6C5" w:rsidRDefault="00EB06C5" w:rsidP="00834431">
      <w:r>
        <w:separator/>
      </w:r>
    </w:p>
  </w:footnote>
  <w:footnote w:type="continuationSeparator" w:id="0">
    <w:p w:rsidR="00EB06C5" w:rsidRDefault="00EB06C5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970" w:rsidRPr="00CF5453" w:rsidRDefault="00774970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r>
      <w:rPr>
        <w:rFonts w:ascii="Arial" w:hAnsi="Arial" w:cs="Arial"/>
        <w:b/>
        <w:sz w:val="20"/>
        <w:szCs w:val="20"/>
        <w:lang w:val="cs-CZ"/>
      </w:rPr>
      <w:t>Task List</w:t>
    </w:r>
    <w:r>
      <w:rPr>
        <w:rFonts w:ascii="Arial" w:hAnsi="Arial" w:cs="Arial"/>
        <w:b/>
        <w:sz w:val="20"/>
        <w:szCs w:val="20"/>
        <w:lang w:val="cs-CZ"/>
      </w:rPr>
      <w:tab/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774970" w:rsidRPr="001668BD" w:rsidRDefault="00774970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r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E9845CA"/>
    <w:lvl w:ilvl="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7962F4A"/>
    <w:multiLevelType w:val="multilevel"/>
    <w:tmpl w:val="9B661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41398"/>
    <w:multiLevelType w:val="hybridMultilevel"/>
    <w:tmpl w:val="A822A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A13E7"/>
    <w:multiLevelType w:val="hybridMultilevel"/>
    <w:tmpl w:val="F83809D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F70CF7"/>
    <w:multiLevelType w:val="hybridMultilevel"/>
    <w:tmpl w:val="D8387EA2"/>
    <w:lvl w:ilvl="0" w:tplc="086C70C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5086"/>
    <w:multiLevelType w:val="hybridMultilevel"/>
    <w:tmpl w:val="E30492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077A0"/>
    <w:multiLevelType w:val="hybridMultilevel"/>
    <w:tmpl w:val="6F521642"/>
    <w:lvl w:ilvl="0" w:tplc="C6DA2BD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B07AC"/>
    <w:multiLevelType w:val="hybridMultilevel"/>
    <w:tmpl w:val="B9E64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5749"/>
    <w:rsid w:val="001055DD"/>
    <w:rsid w:val="00133611"/>
    <w:rsid w:val="0015635F"/>
    <w:rsid w:val="001668BD"/>
    <w:rsid w:val="00193B42"/>
    <w:rsid w:val="001A15A5"/>
    <w:rsid w:val="001C1C78"/>
    <w:rsid w:val="00295CAA"/>
    <w:rsid w:val="002B112E"/>
    <w:rsid w:val="002E7BC9"/>
    <w:rsid w:val="00324686"/>
    <w:rsid w:val="003530AD"/>
    <w:rsid w:val="00355B10"/>
    <w:rsid w:val="00375DDA"/>
    <w:rsid w:val="003B38B3"/>
    <w:rsid w:val="00406D73"/>
    <w:rsid w:val="00490974"/>
    <w:rsid w:val="00495A35"/>
    <w:rsid w:val="004C3E6F"/>
    <w:rsid w:val="005006AB"/>
    <w:rsid w:val="00501578"/>
    <w:rsid w:val="00505B21"/>
    <w:rsid w:val="005138FC"/>
    <w:rsid w:val="00513D20"/>
    <w:rsid w:val="00517065"/>
    <w:rsid w:val="00552806"/>
    <w:rsid w:val="00570E63"/>
    <w:rsid w:val="005E6168"/>
    <w:rsid w:val="005F3B47"/>
    <w:rsid w:val="00601F3D"/>
    <w:rsid w:val="00614491"/>
    <w:rsid w:val="00633FFD"/>
    <w:rsid w:val="00657398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74970"/>
    <w:rsid w:val="007A71B7"/>
    <w:rsid w:val="007A7C20"/>
    <w:rsid w:val="007D40B0"/>
    <w:rsid w:val="00800095"/>
    <w:rsid w:val="00800EB1"/>
    <w:rsid w:val="00834431"/>
    <w:rsid w:val="00873B3E"/>
    <w:rsid w:val="008D022F"/>
    <w:rsid w:val="008D5D69"/>
    <w:rsid w:val="008F42B2"/>
    <w:rsid w:val="00970332"/>
    <w:rsid w:val="009B4EFB"/>
    <w:rsid w:val="009E1260"/>
    <w:rsid w:val="009E72E6"/>
    <w:rsid w:val="00A177A4"/>
    <w:rsid w:val="00A622D3"/>
    <w:rsid w:val="00A64AFB"/>
    <w:rsid w:val="00AC1603"/>
    <w:rsid w:val="00AC3EBE"/>
    <w:rsid w:val="00AC7655"/>
    <w:rsid w:val="00B32CCC"/>
    <w:rsid w:val="00B37556"/>
    <w:rsid w:val="00B45C7F"/>
    <w:rsid w:val="00B62C8E"/>
    <w:rsid w:val="00B843D0"/>
    <w:rsid w:val="00B92C65"/>
    <w:rsid w:val="00B92EE0"/>
    <w:rsid w:val="00BC5CDC"/>
    <w:rsid w:val="00BE13B0"/>
    <w:rsid w:val="00BE19FE"/>
    <w:rsid w:val="00BE5D4F"/>
    <w:rsid w:val="00BE70D9"/>
    <w:rsid w:val="00CF5453"/>
    <w:rsid w:val="00D15E4F"/>
    <w:rsid w:val="00D3634D"/>
    <w:rsid w:val="00DA569C"/>
    <w:rsid w:val="00DA695B"/>
    <w:rsid w:val="00DD5B2C"/>
    <w:rsid w:val="00E11D24"/>
    <w:rsid w:val="00E2449D"/>
    <w:rsid w:val="00E83FD2"/>
    <w:rsid w:val="00E86625"/>
    <w:rsid w:val="00EB06C5"/>
    <w:rsid w:val="00EB3DB5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98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8D022F"/>
    <w:pPr>
      <w:numPr>
        <w:numId w:val="1"/>
      </w:num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8D022F"/>
    <w:pPr>
      <w:numPr>
        <w:ilvl w:val="1"/>
      </w:numPr>
      <w:ind w:hanging="792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AC3EBE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8D022F"/>
    <w:rPr>
      <w:rFonts w:ascii="Arial" w:hAnsi="Arial" w:cs="Arial"/>
      <w:b/>
      <w:bCs/>
      <w:color w:val="292923"/>
      <w:sz w:val="28"/>
      <w:szCs w:val="26"/>
      <w:lang w:val="en-US" w:eastAsia="ar-SA"/>
    </w:rPr>
  </w:style>
  <w:style w:type="character" w:customStyle="1" w:styleId="Heading4Char">
    <w:name w:val="Heading4 Char"/>
    <w:basedOn w:val="Heading3Char"/>
    <w:link w:val="Heading4"/>
    <w:rsid w:val="008D022F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paragraph" w:styleId="Title">
    <w:name w:val="Title"/>
    <w:basedOn w:val="Heading1"/>
    <w:next w:val="Normal"/>
    <w:link w:val="TitleChar"/>
    <w:uiPriority w:val="10"/>
    <w:qFormat/>
    <w:rsid w:val="00193B42"/>
    <w:pPr>
      <w:pBdr>
        <w:bottom w:val="single" w:sz="18" w:space="1" w:color="007AC2"/>
      </w:pBdr>
    </w:pPr>
  </w:style>
  <w:style w:type="character" w:customStyle="1" w:styleId="TitleChar">
    <w:name w:val="Title Char"/>
    <w:basedOn w:val="DefaultParagraphFont"/>
    <w:link w:val="Title"/>
    <w:uiPriority w:val="10"/>
    <w:rsid w:val="00193B42"/>
    <w:rPr>
      <w:rFonts w:ascii="Arial" w:hAnsi="Arial" w:cs="Arial"/>
      <w:b/>
      <w:bCs/>
      <w:sz w:val="56"/>
      <w:szCs w:val="32"/>
      <w:lang w:val="en-US" w:eastAsia="ar-SA"/>
    </w:rPr>
  </w:style>
  <w:style w:type="paragraph" w:customStyle="1" w:styleId="Status">
    <w:name w:val="Status"/>
    <w:basedOn w:val="Normal"/>
    <w:link w:val="StatusChar"/>
    <w:qFormat/>
    <w:rsid w:val="00657398"/>
    <w:rPr>
      <w:i/>
    </w:rPr>
  </w:style>
  <w:style w:type="character" w:customStyle="1" w:styleId="StatusChar">
    <w:name w:val="Status Char"/>
    <w:basedOn w:val="DefaultParagraphFont"/>
    <w:link w:val="Status"/>
    <w:rsid w:val="00657398"/>
    <w:rPr>
      <w:rFonts w:ascii="Arial" w:eastAsia="Calibri" w:hAnsi="Arial" w:cs="Arial"/>
      <w:i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14DD0-95DD-40A8-8551-E69533BB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367</TotalTime>
  <Pages>7</Pages>
  <Words>815</Words>
  <Characters>4812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CPS Bot</cp:lastModifiedBy>
  <cp:revision>27</cp:revision>
  <cp:lastPrinted>2017-05-04T13:39:00Z</cp:lastPrinted>
  <dcterms:created xsi:type="dcterms:W3CDTF">2017-03-05T21:10:00Z</dcterms:created>
  <dcterms:modified xsi:type="dcterms:W3CDTF">2017-05-18T11:31:00Z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