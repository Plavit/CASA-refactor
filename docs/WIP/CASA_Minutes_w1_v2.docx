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77A4" w:rsidRPr="00DD5B2C" w:rsidRDefault="00A177A4" w:rsidP="005138FC">
      <w:pPr>
        <w:pStyle w:val="Heading1"/>
        <w:pBdr>
          <w:bottom w:val="single" w:sz="18" w:space="1" w:color="007AC2"/>
        </w:pBdr>
      </w:pPr>
      <w:r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KN:E-126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r w:rsidR="00E86625" w:rsidRPr="00DD5B2C">
        <w:t>Yevgeniya Chekh, Jan Kohout, David Löffler, Kryštof Sýk</w:t>
      </w:r>
      <w:r w:rsidR="00DD5B2C" w:rsidRPr="00DD5B2C">
        <w:t>ora,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E86625" w:rsidRPr="00DD5B2C">
        <w:t>Yevgeniya Chekh</w:t>
      </w:r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David Löffler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>Kryštof Sýkora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 w:rsidRPr="00834431">
              <w:t>Yevgeniya Chekh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834431">
            <w:pPr>
              <w:jc w:val="center"/>
            </w:pPr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>Jan Kohout</w:t>
            </w:r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Topics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>Marek Szeles, David Löffler, Jan Kohout, Ho Minh Thanh, Kry</w:t>
            </w:r>
            <w:r w:rsidR="003B38B3">
              <w:rPr>
                <w:sz w:val="22"/>
                <w:szCs w:val="22"/>
                <w:lang w:val="cs-CZ"/>
              </w:rPr>
              <w:t>štof Sýkora, Chekh Yevgeniya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-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C++  and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3B38B3" w:rsidRDefault="00970332" w:rsidP="003B38B3">
            <w:r w:rsidRPr="00834431">
              <w:t xml:space="preserve">Marek Szeles – </w:t>
            </w:r>
            <w:r w:rsidR="00834431" w:rsidRPr="00834431">
              <w:t>Project Lead</w:t>
            </w:r>
            <w:r w:rsidR="003B38B3" w:rsidRPr="00834431">
              <w:t xml:space="preserve"> </w:t>
            </w:r>
          </w:p>
          <w:p w:rsidR="003B38B3" w:rsidRDefault="003B38B3" w:rsidP="003B38B3">
            <w:r w:rsidRPr="00834431">
              <w:t xml:space="preserve">David Löffler – </w:t>
            </w:r>
            <w:r>
              <w:t>H</w:t>
            </w:r>
            <w:r w:rsidRPr="00834431">
              <w:t xml:space="preserve">ead of </w:t>
            </w:r>
            <w:r>
              <w:t>Development</w:t>
            </w:r>
          </w:p>
          <w:p w:rsidR="003B38B3" w:rsidRPr="00834431" w:rsidRDefault="003B38B3" w:rsidP="003B38B3">
            <w:pPr>
              <w:rPr>
                <w:lang w:val="cs-CZ"/>
              </w:rPr>
            </w:pPr>
            <w:r w:rsidRPr="003B38B3">
              <w:t>Kry</w:t>
            </w:r>
            <w:r w:rsidRPr="00834431">
              <w:rPr>
                <w:lang w:val="cs-CZ"/>
              </w:rPr>
              <w:t xml:space="preserve">štof Sýkora – </w:t>
            </w:r>
            <w:r>
              <w:rPr>
                <w:lang w:val="cs-CZ"/>
              </w:rPr>
              <w:t>Head of Testing</w:t>
            </w:r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</w:t>
            </w:r>
            <w:r w:rsidR="003B38B3">
              <w:t>Analyst</w:t>
            </w:r>
          </w:p>
          <w:p w:rsidR="00324686" w:rsidRPr="003B38B3" w:rsidRDefault="00BE19FE" w:rsidP="00834431">
            <w:r w:rsidRPr="003B38B3">
              <w:t xml:space="preserve">Chekh Yevgeniya – </w:t>
            </w:r>
            <w:r w:rsidR="003B38B3" w:rsidRPr="003B38B3">
              <w:t>Developer</w:t>
            </w:r>
          </w:p>
          <w:p w:rsidR="00324686" w:rsidRPr="00834431" w:rsidRDefault="00324686" w:rsidP="00834431">
            <w:r w:rsidRPr="00834431">
              <w:t>Jan Kohout</w:t>
            </w:r>
            <w:r w:rsidR="005F3B47">
              <w:t xml:space="preserve"> </w:t>
            </w:r>
            <w:r w:rsidR="005F3B47" w:rsidRPr="003B38B3">
              <w:t>–</w:t>
            </w:r>
            <w:r w:rsidR="005F3B47">
              <w:t xml:space="preserve"> </w:t>
            </w:r>
            <w:r w:rsidR="00BE19FE">
              <w:t>Tester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DD5B2C" w:rsidRPr="00834431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535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19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DA695B">
            <w:pPr>
              <w:pStyle w:val="ListBullet1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3B38B3"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r>
              <w:t xml:space="preserve">Create CASA Team GitLab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David Löffler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24.2.2017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David Löffler</w:t>
            </w:r>
            <w:r w:rsidR="003B38B3">
              <w:t>, Jan Kohout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 w:rsidRPr="00834431">
              <w:t>Yevgeniya Chekh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3B38B3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3B38B3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p w:rsidR="005F3B47" w:rsidRDefault="005F3B47" w:rsidP="00834431">
      <w:pPr>
        <w:numPr>
          <w:ilvl w:val="0"/>
          <w:numId w:val="3"/>
        </w:numPr>
      </w:pPr>
      <w:r>
        <w:t>Agree on preferred testing strategy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06"/>
        <w:gridCol w:w="4116"/>
        <w:gridCol w:w="1354"/>
        <w:gridCol w:w="1128"/>
        <w:gridCol w:w="1272"/>
      </w:tblGrid>
      <w:tr w:rsidR="005F3B47" w:rsidRPr="00834431" w:rsidTr="005F3B47">
        <w:trPr>
          <w:trHeight w:val="372"/>
        </w:trPr>
        <w:tc>
          <w:tcPr>
            <w:tcW w:w="891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  <w:bookmarkStart w:id="0" w:name="_GoBack"/>
            <w:bookmarkEnd w:id="0"/>
          </w:p>
        </w:tc>
        <w:tc>
          <w:tcPr>
            <w:tcW w:w="214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707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58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6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5F3B47">
        <w:trPr>
          <w:trHeight w:val="305"/>
        </w:trPr>
        <w:tc>
          <w:tcPr>
            <w:tcW w:w="891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Header"/>
            </w:pPr>
          </w:p>
        </w:tc>
        <w:tc>
          <w:tcPr>
            <w:tcW w:w="2149" w:type="pct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5F3B47" w:rsidRPr="00DD5B2C" w:rsidRDefault="005F3B47" w:rsidP="00720D89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707" w:type="pct"/>
            <w:tcBorders>
              <w:top w:val="single" w:sz="12" w:space="0" w:color="007AC2"/>
            </w:tcBorders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589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664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901" w:rsidRDefault="006D0901" w:rsidP="00834431">
      <w:r>
        <w:separator/>
      </w:r>
    </w:p>
  </w:endnote>
  <w:endnote w:type="continuationSeparator" w:id="0">
    <w:p w:rsidR="006D0901" w:rsidRDefault="006D0901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9C" w:rsidRPr="00DD5B2C" w:rsidRDefault="00DA569C" w:rsidP="00834431">
    <w:pPr>
      <w:pStyle w:val="Foo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1055DD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1055DD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901" w:rsidRDefault="006D0901" w:rsidP="00834431">
      <w:r>
        <w:separator/>
      </w:r>
    </w:p>
  </w:footnote>
  <w:footnote w:type="continuationSeparator" w:id="0">
    <w:p w:rsidR="006D0901" w:rsidRDefault="006D0901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sz w:val="20"/>
        <w:szCs w:val="20"/>
        <w:lang w:val="cs-CZ"/>
      </w:rPr>
      <w:t>Yevgeniya Chekh</w:t>
    </w:r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Löffler,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2E6"/>
    <w:rsid w:val="001055DD"/>
    <w:rsid w:val="002B112E"/>
    <w:rsid w:val="00324686"/>
    <w:rsid w:val="003530AD"/>
    <w:rsid w:val="003B38B3"/>
    <w:rsid w:val="00505B21"/>
    <w:rsid w:val="005138FC"/>
    <w:rsid w:val="005F3B47"/>
    <w:rsid w:val="00601F3D"/>
    <w:rsid w:val="006D0901"/>
    <w:rsid w:val="00703795"/>
    <w:rsid w:val="007152E3"/>
    <w:rsid w:val="007A7C20"/>
    <w:rsid w:val="007D40B0"/>
    <w:rsid w:val="00834431"/>
    <w:rsid w:val="00970332"/>
    <w:rsid w:val="009E72E6"/>
    <w:rsid w:val="00A177A4"/>
    <w:rsid w:val="00B62C8E"/>
    <w:rsid w:val="00B92C65"/>
    <w:rsid w:val="00B92EE0"/>
    <w:rsid w:val="00BE19FE"/>
    <w:rsid w:val="00CF5453"/>
    <w:rsid w:val="00D15E4F"/>
    <w:rsid w:val="00DA569C"/>
    <w:rsid w:val="00DA695B"/>
    <w:rsid w:val="00DD5B2C"/>
    <w:rsid w:val="00E11D24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B2E58-68E4-4685-B45D-E55B2AAF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0</TotalTime>
  <Pages>3</Pages>
  <Words>340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</cp:revision>
  <cp:lastPrinted>2010-11-30T15:09:00Z</cp:lastPrinted>
  <dcterms:created xsi:type="dcterms:W3CDTF">2017-02-28T22:45:00Z</dcterms:created>
  <dcterms:modified xsi:type="dcterms:W3CDTF">2017-02-28T22:45:00Z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